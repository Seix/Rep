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69BE" w:rsidRDefault="005569BE" w:rsidP="007E7B01">
      <w:pPr>
        <w:rPr>
          <w:lang w:val="ca-ES"/>
        </w:rPr>
      </w:pPr>
      <w:r>
        <w:rPr>
          <w:lang w:val="ca-ES"/>
        </w:rPr>
        <w:t xml:space="preserve">Anem a crear una base de dades en el nostre servidor de </w:t>
      </w:r>
      <w:proofErr w:type="spellStart"/>
      <w:r>
        <w:rPr>
          <w:lang w:val="ca-ES"/>
        </w:rPr>
        <w:t>SQLServer</w:t>
      </w:r>
      <w:proofErr w:type="spellEnd"/>
      <w:r>
        <w:rPr>
          <w:lang w:val="ca-ES"/>
        </w:rPr>
        <w:t>. A la base de dades li posarem el nom d’usuaris.</w:t>
      </w:r>
    </w:p>
    <w:p w:rsidR="005569BE" w:rsidRDefault="005569BE" w:rsidP="007E7B01">
      <w:pPr>
        <w:rPr>
          <w:lang w:val="ca-ES"/>
        </w:rPr>
      </w:pPr>
    </w:p>
    <w:p w:rsidR="00EC7150" w:rsidRDefault="00EC7150" w:rsidP="007E7B01">
      <w:pPr>
        <w:rPr>
          <w:lang w:val="ca-ES"/>
        </w:rPr>
      </w:pPr>
      <w:r>
        <w:rPr>
          <w:lang w:val="ca-ES"/>
        </w:rPr>
        <w:t xml:space="preserve">Hem de preparar l’aplicació per treballar amb ASP .NET </w:t>
      </w:r>
      <w:proofErr w:type="spellStart"/>
      <w:r>
        <w:rPr>
          <w:lang w:val="ca-ES"/>
        </w:rPr>
        <w:t>Identity</w:t>
      </w:r>
      <w:proofErr w:type="spellEnd"/>
      <w:r w:rsidR="00206FF3">
        <w:rPr>
          <w:lang w:val="ca-ES"/>
        </w:rPr>
        <w:t xml:space="preserve"> i que utilitzi la base de dades usuaris que hem creat anteriorment.</w:t>
      </w:r>
    </w:p>
    <w:p w:rsidR="00EC7150" w:rsidRDefault="00EC7150" w:rsidP="007E7B01">
      <w:pPr>
        <w:rPr>
          <w:lang w:val="ca-ES"/>
        </w:rPr>
      </w:pPr>
    </w:p>
    <w:p w:rsidR="00310877" w:rsidRDefault="00C113EA" w:rsidP="00310877">
      <w:pPr>
        <w:rPr>
          <w:lang w:val="ca-ES"/>
        </w:rPr>
      </w:pPr>
      <w:r>
        <w:rPr>
          <w:lang w:val="ca-ES"/>
        </w:rPr>
        <w:t xml:space="preserve">Una vegada hem modificat </w:t>
      </w:r>
      <w:r w:rsidR="00310877">
        <w:rPr>
          <w:lang w:val="ca-ES"/>
        </w:rPr>
        <w:t>, anem ha crear una pàgina mestre que ha de tenir la següent estructura:</w:t>
      </w:r>
    </w:p>
    <w:p w:rsidR="00310877" w:rsidRPr="00310877" w:rsidRDefault="00310877" w:rsidP="00310877">
      <w:pPr>
        <w:rPr>
          <w:lang w:val="ca-ES"/>
        </w:rPr>
      </w:pPr>
    </w:p>
    <w:p w:rsidR="00310877" w:rsidRDefault="0027656F">
      <w:pPr>
        <w:jc w:val="left"/>
        <w:rPr>
          <w:lang w:val="ca-ES"/>
        </w:rPr>
      </w:pPr>
      <w:r>
        <w:rPr>
          <w:noProof/>
        </w:rPr>
        <w:pict>
          <v:rect id="_x0000_s1050" style="position:absolute;margin-left:8.55pt;margin-top:3.75pt;width:453.75pt;height:279.15pt;z-index:251658240">
            <v:textbox>
              <w:txbxContent>
                <w:p w:rsidR="00A31DE0" w:rsidRDefault="00A31DE0">
                  <w:proofErr w:type="spellStart"/>
                  <w:proofErr w:type="gramStart"/>
                  <w:r>
                    <w:t>div</w:t>
                  </w:r>
                  <w:proofErr w:type="spellEnd"/>
                  <w:proofErr w:type="gramEnd"/>
                  <w:r>
                    <w:t xml:space="preserve"> “</w:t>
                  </w:r>
                  <w:proofErr w:type="spellStart"/>
                  <w:r>
                    <w:t>tot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16.8pt;margin-top:168.75pt;width:435pt;height:102.15pt;z-index:251663360">
            <v:textbox>
              <w:txbxContent>
                <w:p w:rsidR="00A31DE0" w:rsidRDefault="00A31DE0">
                  <w:proofErr w:type="spellStart"/>
                  <w:proofErr w:type="gramStart"/>
                  <w:r>
                    <w:t>section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6.8pt;margin-top:120.75pt;width:435pt;height:39pt;z-index:251662336">
            <v:textbox>
              <w:txbxContent>
                <w:p w:rsidR="00A31DE0" w:rsidRDefault="00A31DE0">
                  <w:proofErr w:type="spellStart"/>
                  <w:proofErr w:type="gramStart"/>
                  <w:r>
                    <w:t>nav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16.05pt;margin-top:54pt;width:130.5pt;height:50.25pt;z-index:251661312">
            <v:textbox>
              <w:txbxContent>
                <w:p w:rsidR="00A31DE0" w:rsidRDefault="00A31DE0">
                  <w:proofErr w:type="spellStart"/>
                  <w:proofErr w:type="gramStart"/>
                  <w:r>
                    <w:t>div</w:t>
                  </w:r>
                  <w:proofErr w:type="spellEnd"/>
                  <w:proofErr w:type="gramEnd"/>
                  <w:r>
                    <w:t xml:space="preserve"> “</w:t>
                  </w:r>
                  <w:proofErr w:type="spellStart"/>
                  <w:r>
                    <w:t>sortir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24.3pt;margin-top:54pt;width:112.5pt;height:50.25pt;z-index:251660288">
            <v:textbox>
              <w:txbxContent>
                <w:p w:rsidR="00A31DE0" w:rsidRDefault="00A31DE0">
                  <w:proofErr w:type="spellStart"/>
                  <w:proofErr w:type="gramStart"/>
                  <w:r>
                    <w:t>div</w:t>
                  </w:r>
                  <w:proofErr w:type="spellEnd"/>
                  <w:proofErr w:type="gramEnd"/>
                  <w:r>
                    <w:t xml:space="preserve"> “logo”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16.8pt;margin-top:32.25pt;width:435pt;height:77.25pt;z-index:251659264">
            <v:textbox>
              <w:txbxContent>
                <w:p w:rsidR="00A31DE0" w:rsidRDefault="00A31DE0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310877">
        <w:rPr>
          <w:lang w:val="ca-ES"/>
        </w:rPr>
        <w:br w:type="page"/>
      </w:r>
    </w:p>
    <w:p w:rsidR="007E7B01" w:rsidRDefault="008236A1" w:rsidP="007E7B01">
      <w:pPr>
        <w:rPr>
          <w:lang w:val="ca-ES"/>
        </w:rPr>
      </w:pPr>
      <w:r w:rsidRPr="008236A1">
        <w:rPr>
          <w:lang w:val="ca-ES"/>
        </w:rPr>
        <w:lastRenderedPageBreak/>
        <w:t xml:space="preserve">Dintre del </w:t>
      </w:r>
      <w:proofErr w:type="spellStart"/>
      <w:r w:rsidRPr="008236A1">
        <w:rPr>
          <w:lang w:val="ca-ES"/>
        </w:rPr>
        <w:t>div</w:t>
      </w:r>
      <w:proofErr w:type="spellEnd"/>
      <w:r w:rsidRPr="008236A1">
        <w:rPr>
          <w:lang w:val="ca-ES"/>
        </w:rPr>
        <w:t xml:space="preserve"> “</w:t>
      </w:r>
      <w:proofErr w:type="spellStart"/>
      <w:r w:rsidRPr="008236A1">
        <w:rPr>
          <w:lang w:val="ca-ES"/>
        </w:rPr>
        <w:t>logo</w:t>
      </w:r>
      <w:proofErr w:type="spellEnd"/>
      <w:r w:rsidRPr="008236A1">
        <w:rPr>
          <w:lang w:val="ca-ES"/>
        </w:rPr>
        <w:t xml:space="preserve">” ha d’anar un control d’imatge amb la imatge </w:t>
      </w:r>
      <w:r w:rsidRPr="008236A1">
        <w:rPr>
          <w:highlight w:val="white"/>
          <w:lang w:val="ca-ES"/>
        </w:rPr>
        <w:t>DAW2A_LOGO_</w:t>
      </w:r>
      <w:proofErr w:type="spellStart"/>
      <w:r w:rsidRPr="008236A1">
        <w:rPr>
          <w:highlight w:val="white"/>
          <w:lang w:val="ca-ES"/>
        </w:rPr>
        <w:t>BALNC.png</w:t>
      </w:r>
      <w:proofErr w:type="spellEnd"/>
      <w:r w:rsidRPr="008236A1">
        <w:rPr>
          <w:lang w:val="ca-ES"/>
        </w:rPr>
        <w:t>.</w:t>
      </w:r>
    </w:p>
    <w:p w:rsidR="008236A1" w:rsidRDefault="008236A1" w:rsidP="007E7B01">
      <w:pPr>
        <w:rPr>
          <w:lang w:val="ca-ES"/>
        </w:rPr>
      </w:pPr>
    </w:p>
    <w:p w:rsidR="00DD634C" w:rsidRDefault="00DD634C" w:rsidP="00DD634C">
      <w:pPr>
        <w:rPr>
          <w:lang w:val="ca-ES"/>
        </w:rPr>
      </w:pPr>
      <w:r>
        <w:rPr>
          <w:lang w:val="ca-ES"/>
        </w:rPr>
        <w:t xml:space="preserve">Dintre del </w:t>
      </w:r>
      <w:proofErr w:type="spellStart"/>
      <w:r>
        <w:rPr>
          <w:lang w:val="ca-ES"/>
        </w:rPr>
        <w:t>nav</w:t>
      </w:r>
      <w:proofErr w:type="spellEnd"/>
      <w:r>
        <w:rPr>
          <w:lang w:val="ca-ES"/>
        </w:rPr>
        <w:t xml:space="preserve"> :</w:t>
      </w:r>
    </w:p>
    <w:p w:rsidR="00DD634C" w:rsidRDefault="00DD634C" w:rsidP="00E24502">
      <w:pPr>
        <w:pStyle w:val="Prrafodelista"/>
        <w:numPr>
          <w:ilvl w:val="0"/>
          <w:numId w:val="7"/>
        </w:numPr>
        <w:rPr>
          <w:lang w:val="ca-ES"/>
        </w:rPr>
      </w:pPr>
      <w:r>
        <w:rPr>
          <w:lang w:val="ca-ES"/>
        </w:rPr>
        <w:t xml:space="preserve">Un control </w:t>
      </w:r>
      <w:proofErr w:type="spellStart"/>
      <w:r>
        <w:rPr>
          <w:lang w:val="ca-ES"/>
        </w:rPr>
        <w:t>d’hipervincle</w:t>
      </w:r>
      <w:proofErr w:type="spellEnd"/>
      <w:r>
        <w:rPr>
          <w:lang w:val="ca-ES"/>
        </w:rPr>
        <w:t xml:space="preserve"> amb el text Usuaris i que ha d’anar a la pàgina </w:t>
      </w:r>
      <w:proofErr w:type="spellStart"/>
      <w:r>
        <w:rPr>
          <w:lang w:val="ca-ES"/>
        </w:rPr>
        <w:t>Usuaris.aspx</w:t>
      </w:r>
      <w:proofErr w:type="spellEnd"/>
      <w:r>
        <w:rPr>
          <w:lang w:val="ca-ES"/>
        </w:rPr>
        <w:t>.</w:t>
      </w:r>
    </w:p>
    <w:p w:rsidR="00DD634C" w:rsidRDefault="00DD634C" w:rsidP="00E24502">
      <w:pPr>
        <w:pStyle w:val="Prrafodelista"/>
        <w:numPr>
          <w:ilvl w:val="0"/>
          <w:numId w:val="7"/>
        </w:numPr>
        <w:rPr>
          <w:lang w:val="ca-ES"/>
        </w:rPr>
      </w:pPr>
      <w:r>
        <w:rPr>
          <w:lang w:val="ca-ES"/>
        </w:rPr>
        <w:t xml:space="preserve">Un altre control </w:t>
      </w:r>
      <w:proofErr w:type="spellStart"/>
      <w:r>
        <w:rPr>
          <w:lang w:val="ca-ES"/>
        </w:rPr>
        <w:t>d’hipervincle</w:t>
      </w:r>
      <w:proofErr w:type="spellEnd"/>
      <w:r>
        <w:rPr>
          <w:lang w:val="ca-ES"/>
        </w:rPr>
        <w:t xml:space="preserve"> amb el text Rols i que ha d’anar a la pàgina </w:t>
      </w:r>
      <w:proofErr w:type="spellStart"/>
      <w:r>
        <w:rPr>
          <w:lang w:val="ca-ES"/>
        </w:rPr>
        <w:t>Rols.aspx</w:t>
      </w:r>
      <w:proofErr w:type="spellEnd"/>
      <w:r>
        <w:rPr>
          <w:lang w:val="ca-ES"/>
        </w:rPr>
        <w:t>.</w:t>
      </w:r>
    </w:p>
    <w:p w:rsidR="00DD634C" w:rsidRDefault="00DD634C" w:rsidP="00DD634C">
      <w:pPr>
        <w:rPr>
          <w:lang w:val="ca-ES"/>
        </w:rPr>
      </w:pPr>
    </w:p>
    <w:p w:rsidR="00DD634C" w:rsidRPr="00DD634C" w:rsidRDefault="00DD634C" w:rsidP="00DD634C">
      <w:pPr>
        <w:rPr>
          <w:lang w:val="ca-ES"/>
        </w:rPr>
      </w:pPr>
      <w:r>
        <w:rPr>
          <w:lang w:val="ca-ES"/>
        </w:rPr>
        <w:t xml:space="preserve">Dintre del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ha d’anar un control </w:t>
      </w:r>
      <w:proofErr w:type="spellStart"/>
      <w:r>
        <w:rPr>
          <w:lang w:val="ca-ES"/>
        </w:rPr>
        <w:t>ContentPlaceHolder</w:t>
      </w:r>
      <w:proofErr w:type="spellEnd"/>
      <w:r>
        <w:rPr>
          <w:lang w:val="ca-ES"/>
        </w:rPr>
        <w:t>.</w:t>
      </w:r>
    </w:p>
    <w:p w:rsidR="008236A1" w:rsidRDefault="008236A1" w:rsidP="007E7B01">
      <w:pPr>
        <w:rPr>
          <w:lang w:val="ca-ES"/>
        </w:rPr>
      </w:pPr>
    </w:p>
    <w:p w:rsidR="008D0A67" w:rsidRDefault="008D0A67">
      <w:pPr>
        <w:jc w:val="left"/>
        <w:rPr>
          <w:lang w:val="ca-ES"/>
        </w:rPr>
      </w:pPr>
      <w:r>
        <w:rPr>
          <w:lang w:val="ca-ES"/>
        </w:rPr>
        <w:t xml:space="preserve">Crearem una carpeta que es digui Estils i dintre la fulla d’estils </w:t>
      </w:r>
      <w:proofErr w:type="spellStart"/>
      <w:r>
        <w:rPr>
          <w:lang w:val="ca-ES"/>
        </w:rPr>
        <w:t>usuaris.css</w:t>
      </w:r>
      <w:proofErr w:type="spellEnd"/>
      <w:r>
        <w:rPr>
          <w:lang w:val="ca-ES"/>
        </w:rPr>
        <w:t>. Aquesta fulla ha de tenir els següents estils:</w:t>
      </w:r>
    </w:p>
    <w:p w:rsidR="008D0A67" w:rsidRDefault="008D0A67">
      <w:pPr>
        <w:jc w:val="left"/>
        <w:rPr>
          <w:lang w:val="ca-ES"/>
        </w:rPr>
      </w:pPr>
    </w:p>
    <w:p w:rsidR="008D0A67" w:rsidRDefault="008D0A67">
      <w:pPr>
        <w:jc w:val="left"/>
        <w:rPr>
          <w:lang w:val="ca-ES"/>
        </w:rPr>
      </w:pPr>
      <w:r>
        <w:rPr>
          <w:lang w:val="ca-ES"/>
        </w:rPr>
        <w:t>Un estil per tot el document:</w:t>
      </w:r>
    </w:p>
    <w:p w:rsidR="008D0A67" w:rsidRDefault="008D0A67" w:rsidP="00E24502">
      <w:pPr>
        <w:pStyle w:val="Prrafodelista"/>
        <w:numPr>
          <w:ilvl w:val="0"/>
          <w:numId w:val="9"/>
        </w:numPr>
        <w:jc w:val="left"/>
        <w:rPr>
          <w:lang w:val="ca-ES"/>
        </w:rPr>
      </w:pPr>
      <w:r>
        <w:rPr>
          <w:lang w:val="ca-ES"/>
        </w:rPr>
        <w:t>El marge i el farcit  a tot el voltant ha de ser de 0px.</w:t>
      </w:r>
    </w:p>
    <w:p w:rsidR="008D0A67" w:rsidRDefault="008D0A67" w:rsidP="00E24502">
      <w:pPr>
        <w:pStyle w:val="Prrafodelista"/>
        <w:numPr>
          <w:ilvl w:val="0"/>
          <w:numId w:val="9"/>
        </w:numPr>
        <w:jc w:val="left"/>
        <w:rPr>
          <w:lang w:val="ca-ES"/>
        </w:rPr>
      </w:pPr>
      <w:r>
        <w:rPr>
          <w:lang w:val="ca-ES"/>
        </w:rPr>
        <w:t xml:space="preserve">El tipus de lletra ha de ser </w:t>
      </w:r>
      <w:proofErr w:type="spellStart"/>
      <w:r>
        <w:rPr>
          <w:lang w:val="ca-ES"/>
        </w:rPr>
        <w:t>Comic</w:t>
      </w:r>
      <w:proofErr w:type="spellEnd"/>
      <w:r>
        <w:rPr>
          <w:lang w:val="ca-ES"/>
        </w:rPr>
        <w:t xml:space="preserve"> </w:t>
      </w:r>
      <w:r w:rsidR="00B20082">
        <w:rPr>
          <w:lang w:val="ca-ES"/>
        </w:rPr>
        <w:t>Sans MS i la seva mida ha de ser 16px.</w:t>
      </w:r>
    </w:p>
    <w:p w:rsidR="008D0A67" w:rsidRDefault="008D0A67">
      <w:pPr>
        <w:jc w:val="left"/>
        <w:rPr>
          <w:lang w:val="ca-ES"/>
        </w:rPr>
      </w:pPr>
    </w:p>
    <w:p w:rsidR="00F824BB" w:rsidRDefault="00F824BB">
      <w:pPr>
        <w:jc w:val="left"/>
        <w:rPr>
          <w:lang w:val="ca-ES"/>
        </w:rPr>
      </w:pPr>
      <w:r>
        <w:rPr>
          <w:lang w:val="ca-ES"/>
        </w:rPr>
        <w:t xml:space="preserve">Un estil pels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nav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sectio</w:t>
      </w:r>
      <w:proofErr w:type="spellEnd"/>
      <w:r>
        <w:rPr>
          <w:lang w:val="ca-ES"/>
        </w:rPr>
        <w:t>:</w:t>
      </w:r>
    </w:p>
    <w:p w:rsidR="00F824BB" w:rsidRDefault="00F824BB" w:rsidP="00E24502">
      <w:pPr>
        <w:pStyle w:val="Prrafodelista"/>
        <w:numPr>
          <w:ilvl w:val="0"/>
          <w:numId w:val="10"/>
        </w:numPr>
        <w:jc w:val="left"/>
        <w:rPr>
          <w:lang w:val="ca-ES"/>
        </w:rPr>
      </w:pPr>
      <w:r>
        <w:rPr>
          <w:lang w:val="ca-ES"/>
        </w:rPr>
        <w:t>S’ha de mostrar com un element de bloc.</w:t>
      </w:r>
    </w:p>
    <w:p w:rsidR="00F824BB" w:rsidRDefault="00F824BB" w:rsidP="00F824BB">
      <w:pPr>
        <w:jc w:val="left"/>
        <w:rPr>
          <w:lang w:val="ca-ES"/>
        </w:rPr>
      </w:pPr>
    </w:p>
    <w:p w:rsidR="00287957" w:rsidRDefault="00287957" w:rsidP="00F824BB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“tot”:</w:t>
      </w:r>
    </w:p>
    <w:p w:rsidR="00287957" w:rsidRDefault="00287957" w:rsidP="00E24502">
      <w:pPr>
        <w:pStyle w:val="Prrafodelista"/>
        <w:numPr>
          <w:ilvl w:val="0"/>
          <w:numId w:val="10"/>
        </w:numPr>
        <w:jc w:val="left"/>
        <w:rPr>
          <w:lang w:val="ca-ES"/>
        </w:rPr>
      </w:pPr>
      <w:r>
        <w:rPr>
          <w:lang w:val="ca-ES"/>
        </w:rPr>
        <w:t>L’amplada ha de ser de 980px.</w:t>
      </w:r>
    </w:p>
    <w:p w:rsidR="00287957" w:rsidRDefault="00287957" w:rsidP="00E24502">
      <w:pPr>
        <w:pStyle w:val="Prrafodelista"/>
        <w:numPr>
          <w:ilvl w:val="0"/>
          <w:numId w:val="10"/>
        </w:numPr>
        <w:jc w:val="left"/>
        <w:rPr>
          <w:lang w:val="ca-ES"/>
        </w:rPr>
      </w:pPr>
      <w:r>
        <w:rPr>
          <w:lang w:val="ca-ES"/>
        </w:rPr>
        <w:t>El marge esquerre i el dret han de ser auto.</w:t>
      </w:r>
    </w:p>
    <w:p w:rsidR="00287957" w:rsidRPr="00287957" w:rsidRDefault="00287957" w:rsidP="00287957">
      <w:pPr>
        <w:jc w:val="left"/>
        <w:rPr>
          <w:lang w:val="ca-ES"/>
        </w:rPr>
      </w:pPr>
    </w:p>
    <w:p w:rsidR="00F824BB" w:rsidRDefault="00287957" w:rsidP="00F824BB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a primer nivell del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“tot”:</w:t>
      </w:r>
    </w:p>
    <w:p w:rsidR="00287957" w:rsidRDefault="00287957" w:rsidP="00E24502">
      <w:pPr>
        <w:pStyle w:val="Prrafodelista"/>
        <w:numPr>
          <w:ilvl w:val="0"/>
          <w:numId w:val="11"/>
        </w:numPr>
        <w:jc w:val="left"/>
        <w:rPr>
          <w:lang w:val="ca-ES"/>
        </w:rPr>
      </w:pPr>
      <w:r>
        <w:rPr>
          <w:lang w:val="ca-ES"/>
        </w:rPr>
        <w:t>L’alçada ha de ser de 70px.</w:t>
      </w:r>
    </w:p>
    <w:p w:rsidR="00287957" w:rsidRPr="00287957" w:rsidRDefault="00287957" w:rsidP="00E24502">
      <w:pPr>
        <w:pStyle w:val="Prrafodelista"/>
        <w:numPr>
          <w:ilvl w:val="0"/>
          <w:numId w:val="11"/>
        </w:numPr>
        <w:jc w:val="left"/>
        <w:rPr>
          <w:lang w:val="ca-ES"/>
        </w:rPr>
      </w:pPr>
      <w:r>
        <w:rPr>
          <w:lang w:val="ca-ES"/>
        </w:rPr>
        <w:t>El marge superior ha de ser 10px.</w:t>
      </w:r>
    </w:p>
    <w:p w:rsidR="00F824BB" w:rsidRPr="00F824BB" w:rsidRDefault="00F824BB" w:rsidP="00F824BB">
      <w:pPr>
        <w:jc w:val="left"/>
        <w:rPr>
          <w:lang w:val="ca-ES"/>
        </w:rPr>
      </w:pPr>
    </w:p>
    <w:p w:rsidR="00B20082" w:rsidRDefault="00B20082">
      <w:pPr>
        <w:jc w:val="left"/>
        <w:rPr>
          <w:lang w:val="ca-ES"/>
        </w:rPr>
      </w:pPr>
      <w:r>
        <w:rPr>
          <w:lang w:val="ca-ES"/>
        </w:rPr>
        <w:t xml:space="preserve">Un estil pels </w:t>
      </w:r>
      <w:proofErr w:type="spellStart"/>
      <w:r>
        <w:rPr>
          <w:lang w:val="ca-ES"/>
        </w:rPr>
        <w:t>header</w:t>
      </w:r>
      <w:proofErr w:type="spellEnd"/>
      <w:r w:rsidR="00F824BB">
        <w:rPr>
          <w:lang w:val="ca-ES"/>
        </w:rPr>
        <w:t>:</w:t>
      </w:r>
    </w:p>
    <w:p w:rsidR="00F824BB" w:rsidRDefault="00F824BB" w:rsidP="00E24502">
      <w:pPr>
        <w:pStyle w:val="Prrafodelista"/>
        <w:numPr>
          <w:ilvl w:val="0"/>
          <w:numId w:val="10"/>
        </w:numPr>
        <w:jc w:val="left"/>
        <w:rPr>
          <w:lang w:val="ca-ES"/>
        </w:rPr>
      </w:pPr>
      <w:r>
        <w:rPr>
          <w:lang w:val="ca-ES"/>
        </w:rPr>
        <w:t>Han de tenir un farcit esquerra de 5px i un marge inferior de 10px.</w:t>
      </w:r>
    </w:p>
    <w:p w:rsidR="00F824BB" w:rsidRDefault="00F824BB" w:rsidP="00E24502">
      <w:pPr>
        <w:pStyle w:val="Prrafodelista"/>
        <w:numPr>
          <w:ilvl w:val="0"/>
          <w:numId w:val="10"/>
        </w:numPr>
        <w:jc w:val="left"/>
        <w:rPr>
          <w:lang w:val="ca-ES"/>
        </w:rPr>
      </w:pPr>
      <w:r>
        <w:rPr>
          <w:lang w:val="ca-ES"/>
        </w:rPr>
        <w:t>L’alçada ha de ser de 30px.</w:t>
      </w:r>
    </w:p>
    <w:p w:rsidR="00F824BB" w:rsidRPr="00F824BB" w:rsidRDefault="00F824BB" w:rsidP="00E24502">
      <w:pPr>
        <w:pStyle w:val="Prrafodelista"/>
        <w:numPr>
          <w:ilvl w:val="0"/>
          <w:numId w:val="10"/>
        </w:numPr>
        <w:jc w:val="left"/>
        <w:rPr>
          <w:lang w:val="ca-ES"/>
        </w:rPr>
      </w:pPr>
      <w:r>
        <w:rPr>
          <w:lang w:val="ca-ES"/>
        </w:rPr>
        <w:t>El color de fons ha de ser el negre i el color de la lletra ha de ser el blanc.</w:t>
      </w:r>
    </w:p>
    <w:p w:rsidR="00B20082" w:rsidRDefault="00B20082">
      <w:pPr>
        <w:jc w:val="left"/>
        <w:rPr>
          <w:lang w:val="ca-ES"/>
        </w:rPr>
      </w:pPr>
    </w:p>
    <w:p w:rsidR="00287957" w:rsidRDefault="00287957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”:</w:t>
      </w:r>
    </w:p>
    <w:p w:rsidR="00287957" w:rsidRDefault="00287957" w:rsidP="00E24502">
      <w:pPr>
        <w:pStyle w:val="Prrafodelista"/>
        <w:numPr>
          <w:ilvl w:val="0"/>
          <w:numId w:val="12"/>
        </w:numPr>
        <w:jc w:val="left"/>
        <w:rPr>
          <w:lang w:val="ca-ES"/>
        </w:rPr>
      </w:pPr>
      <w:r>
        <w:rPr>
          <w:lang w:val="ca-ES"/>
        </w:rPr>
        <w:t>Ha de flotar a l’esquerra.</w:t>
      </w:r>
    </w:p>
    <w:p w:rsidR="00287957" w:rsidRDefault="00287957" w:rsidP="00E24502">
      <w:pPr>
        <w:pStyle w:val="Prrafodelista"/>
        <w:numPr>
          <w:ilvl w:val="0"/>
          <w:numId w:val="12"/>
        </w:numPr>
        <w:jc w:val="left"/>
        <w:rPr>
          <w:lang w:val="ca-ES"/>
        </w:rPr>
      </w:pPr>
      <w:r>
        <w:rPr>
          <w:lang w:val="ca-ES"/>
        </w:rPr>
        <w:t>L’amplada ha de ser de 100px i l’alçada ha de ser de 50px.</w:t>
      </w:r>
    </w:p>
    <w:p w:rsidR="00287957" w:rsidRDefault="00287957" w:rsidP="00E24502">
      <w:pPr>
        <w:pStyle w:val="Prrafodelista"/>
        <w:numPr>
          <w:ilvl w:val="0"/>
          <w:numId w:val="12"/>
        </w:numPr>
        <w:jc w:val="left"/>
        <w:rPr>
          <w:lang w:val="ca-ES"/>
        </w:rPr>
      </w:pPr>
      <w:r w:rsidRPr="00287957">
        <w:rPr>
          <w:lang w:val="ca-ES"/>
        </w:rPr>
        <w:t xml:space="preserve">El marge a tot </w:t>
      </w:r>
      <w:r>
        <w:rPr>
          <w:lang w:val="ca-ES"/>
        </w:rPr>
        <w:t>el voltant ha de ser de 10px.</w:t>
      </w:r>
    </w:p>
    <w:p w:rsidR="00287957" w:rsidRDefault="00287957" w:rsidP="00287957">
      <w:pPr>
        <w:jc w:val="left"/>
        <w:rPr>
          <w:lang w:val="ca-ES"/>
        </w:rPr>
      </w:pPr>
    </w:p>
    <w:p w:rsidR="00287957" w:rsidRDefault="00287957" w:rsidP="00287957">
      <w:pPr>
        <w:jc w:val="left"/>
        <w:rPr>
          <w:lang w:val="ca-ES"/>
        </w:rPr>
      </w:pPr>
      <w:r>
        <w:rPr>
          <w:lang w:val="ca-ES"/>
        </w:rPr>
        <w:t xml:space="preserve">Una classe per aplicar a la imatge del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:</w:t>
      </w:r>
    </w:p>
    <w:p w:rsidR="00287957" w:rsidRPr="00287957" w:rsidRDefault="00287957" w:rsidP="00E24502">
      <w:pPr>
        <w:pStyle w:val="Prrafodelista"/>
        <w:numPr>
          <w:ilvl w:val="0"/>
          <w:numId w:val="13"/>
        </w:numPr>
        <w:jc w:val="left"/>
        <w:rPr>
          <w:lang w:val="ca-ES"/>
        </w:rPr>
      </w:pPr>
      <w:r>
        <w:rPr>
          <w:lang w:val="ca-ES"/>
        </w:rPr>
        <w:t>L’amplada ha de ser de 100px i l’alçada ha de ser 50px.</w:t>
      </w:r>
    </w:p>
    <w:p w:rsidR="00287957" w:rsidRDefault="00287957">
      <w:pPr>
        <w:jc w:val="left"/>
        <w:rPr>
          <w:lang w:val="ca-ES"/>
        </w:rPr>
      </w:pPr>
    </w:p>
    <w:p w:rsidR="00287957" w:rsidRDefault="00287957">
      <w:pPr>
        <w:jc w:val="left"/>
        <w:rPr>
          <w:lang w:val="ca-ES"/>
        </w:rPr>
      </w:pPr>
      <w:r>
        <w:rPr>
          <w:lang w:val="ca-ES"/>
        </w:rPr>
        <w:t xml:space="preserve">Un estil per aplicar al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sortir:</w:t>
      </w:r>
    </w:p>
    <w:p w:rsidR="00287957" w:rsidRDefault="00287957" w:rsidP="00E24502">
      <w:pPr>
        <w:pStyle w:val="Prrafodelista"/>
        <w:numPr>
          <w:ilvl w:val="0"/>
          <w:numId w:val="13"/>
        </w:numPr>
        <w:jc w:val="left"/>
        <w:rPr>
          <w:lang w:val="ca-ES"/>
        </w:rPr>
      </w:pPr>
      <w:r>
        <w:rPr>
          <w:lang w:val="ca-ES"/>
        </w:rPr>
        <w:t>Ha de flotar a la dreta.</w:t>
      </w:r>
    </w:p>
    <w:p w:rsidR="00287957" w:rsidRPr="00287957" w:rsidRDefault="00287957" w:rsidP="00E24502">
      <w:pPr>
        <w:pStyle w:val="Prrafodelista"/>
        <w:numPr>
          <w:ilvl w:val="0"/>
          <w:numId w:val="13"/>
        </w:numPr>
        <w:jc w:val="left"/>
        <w:rPr>
          <w:lang w:val="ca-ES"/>
        </w:rPr>
      </w:pPr>
      <w:r>
        <w:rPr>
          <w:lang w:val="ca-ES"/>
        </w:rPr>
        <w:lastRenderedPageBreak/>
        <w:t>El marge dret ha de ser de 10px.</w:t>
      </w:r>
    </w:p>
    <w:p w:rsidR="00287957" w:rsidRDefault="00287957" w:rsidP="00287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957" w:rsidRDefault="00287957" w:rsidP="00287957">
      <w:pPr>
        <w:jc w:val="left"/>
        <w:rPr>
          <w:lang w:val="ca-ES"/>
        </w:rPr>
      </w:pPr>
      <w:r>
        <w:rPr>
          <w:lang w:val="ca-ES"/>
        </w:rPr>
        <w:t>Una classe per aplicar a la imatge del sortir:</w:t>
      </w:r>
    </w:p>
    <w:p w:rsidR="00287957" w:rsidRPr="00287957" w:rsidRDefault="00287957" w:rsidP="00E24502">
      <w:pPr>
        <w:pStyle w:val="Prrafodelista"/>
        <w:numPr>
          <w:ilvl w:val="0"/>
          <w:numId w:val="13"/>
        </w:numPr>
        <w:jc w:val="left"/>
        <w:rPr>
          <w:lang w:val="ca-ES"/>
        </w:rPr>
      </w:pPr>
      <w:r>
        <w:rPr>
          <w:lang w:val="ca-ES"/>
        </w:rPr>
        <w:t>Ha de flotar a la dreta.</w:t>
      </w:r>
    </w:p>
    <w:p w:rsidR="00287957" w:rsidRDefault="00287957" w:rsidP="00287957">
      <w:pPr>
        <w:jc w:val="left"/>
        <w:rPr>
          <w:lang w:val="ca-ES"/>
        </w:rPr>
      </w:pPr>
    </w:p>
    <w:p w:rsidR="008957FC" w:rsidRDefault="00E74F3D">
      <w:pPr>
        <w:jc w:val="left"/>
        <w:rPr>
          <w:lang w:val="ca-ES"/>
        </w:rPr>
      </w:pPr>
      <w:r>
        <w:rPr>
          <w:lang w:val="ca-ES"/>
        </w:rPr>
        <w:t xml:space="preserve">Un estil pel </w:t>
      </w:r>
      <w:proofErr w:type="spellStart"/>
      <w:r>
        <w:rPr>
          <w:lang w:val="ca-ES"/>
        </w:rPr>
        <w:t>nav</w:t>
      </w:r>
      <w:proofErr w:type="spellEnd"/>
      <w:r>
        <w:rPr>
          <w:lang w:val="ca-ES"/>
        </w:rPr>
        <w:t xml:space="preserve"> que hi ha a primer nivell del </w:t>
      </w:r>
      <w:proofErr w:type="spellStart"/>
      <w:r>
        <w:rPr>
          <w:lang w:val="ca-ES"/>
        </w:rPr>
        <w:t>div</w:t>
      </w:r>
      <w:proofErr w:type="spellEnd"/>
      <w:r>
        <w:rPr>
          <w:lang w:val="ca-ES"/>
        </w:rPr>
        <w:t xml:space="preserve"> “tot”:</w:t>
      </w:r>
    </w:p>
    <w:p w:rsidR="00E74F3D" w:rsidRPr="004A3851" w:rsidRDefault="00E74F3D" w:rsidP="004A3851">
      <w:pPr>
        <w:pStyle w:val="Prrafodelista"/>
        <w:numPr>
          <w:ilvl w:val="0"/>
          <w:numId w:val="13"/>
        </w:numPr>
        <w:jc w:val="left"/>
        <w:rPr>
          <w:lang w:val="ca-ES"/>
        </w:rPr>
      </w:pPr>
      <w:r>
        <w:rPr>
          <w:lang w:val="ca-ES"/>
        </w:rPr>
        <w:t>L’alçada ha de ser de 50px.</w:t>
      </w:r>
    </w:p>
    <w:p w:rsidR="00E74F3D" w:rsidRDefault="00E74F3D" w:rsidP="00E74F3D">
      <w:pPr>
        <w:jc w:val="left"/>
        <w:rPr>
          <w:lang w:val="ca-ES"/>
        </w:rPr>
      </w:pPr>
    </w:p>
    <w:p w:rsidR="00E74F3D" w:rsidRDefault="00E74F3D" w:rsidP="00E74F3D">
      <w:pPr>
        <w:jc w:val="left"/>
        <w:rPr>
          <w:lang w:val="ca-ES"/>
        </w:rPr>
      </w:pPr>
      <w:r>
        <w:rPr>
          <w:lang w:val="ca-ES"/>
        </w:rPr>
        <w:t xml:space="preserve">Una classe per aplicar als </w:t>
      </w:r>
      <w:proofErr w:type="spellStart"/>
      <w:r>
        <w:rPr>
          <w:lang w:val="ca-ES"/>
        </w:rPr>
        <w:t>hipervincles</w:t>
      </w:r>
      <w:proofErr w:type="spellEnd"/>
      <w:r>
        <w:rPr>
          <w:lang w:val="ca-ES"/>
        </w:rPr>
        <w:t xml:space="preserve"> que es troben en el </w:t>
      </w:r>
      <w:proofErr w:type="spellStart"/>
      <w:r>
        <w:rPr>
          <w:lang w:val="ca-ES"/>
        </w:rPr>
        <w:t>nav</w:t>
      </w:r>
      <w:proofErr w:type="spellEnd"/>
      <w:r>
        <w:rPr>
          <w:lang w:val="ca-ES"/>
        </w:rPr>
        <w:t>:</w:t>
      </w:r>
    </w:p>
    <w:p w:rsidR="00E74F3D" w:rsidRDefault="00E74F3D" w:rsidP="00E24502">
      <w:pPr>
        <w:pStyle w:val="Prrafodelista"/>
        <w:numPr>
          <w:ilvl w:val="0"/>
          <w:numId w:val="14"/>
        </w:numPr>
        <w:jc w:val="left"/>
        <w:rPr>
          <w:lang w:val="ca-ES"/>
        </w:rPr>
      </w:pPr>
      <w:r>
        <w:rPr>
          <w:lang w:val="ca-ES"/>
        </w:rPr>
        <w:t>S’ha de mostrar com un element en línia i en bloc.</w:t>
      </w:r>
    </w:p>
    <w:p w:rsidR="000D49E7" w:rsidRDefault="000D49E7" w:rsidP="00E24502">
      <w:pPr>
        <w:pStyle w:val="Prrafodelista"/>
        <w:numPr>
          <w:ilvl w:val="0"/>
          <w:numId w:val="14"/>
        </w:numPr>
        <w:jc w:val="left"/>
        <w:rPr>
          <w:lang w:val="ca-ES"/>
        </w:rPr>
      </w:pPr>
      <w:r>
        <w:rPr>
          <w:lang w:val="ca-ES"/>
        </w:rPr>
        <w:t>L’amplada ha de ser de 150px.</w:t>
      </w:r>
    </w:p>
    <w:p w:rsidR="000D49E7" w:rsidRDefault="000D49E7" w:rsidP="00E24502">
      <w:pPr>
        <w:pStyle w:val="Prrafodelista"/>
        <w:numPr>
          <w:ilvl w:val="0"/>
          <w:numId w:val="14"/>
        </w:numPr>
        <w:jc w:val="left"/>
        <w:rPr>
          <w:lang w:val="ca-ES"/>
        </w:rPr>
      </w:pPr>
      <w:r>
        <w:rPr>
          <w:lang w:val="ca-ES"/>
        </w:rPr>
        <w:t>Ha de tenir un marge dret de 5px i un farcit superior de 5px.</w:t>
      </w:r>
    </w:p>
    <w:p w:rsidR="000D49E7" w:rsidRDefault="000D49E7" w:rsidP="00E24502">
      <w:pPr>
        <w:pStyle w:val="Prrafodelista"/>
        <w:numPr>
          <w:ilvl w:val="0"/>
          <w:numId w:val="14"/>
        </w:numPr>
        <w:jc w:val="left"/>
        <w:rPr>
          <w:lang w:val="ca-ES"/>
        </w:rPr>
      </w:pPr>
      <w:r>
        <w:rPr>
          <w:lang w:val="ca-ES"/>
        </w:rPr>
        <w:t>El color de fons ha de ser negre i el color de la lletra ha de ser blanc.</w:t>
      </w:r>
    </w:p>
    <w:p w:rsidR="000D49E7" w:rsidRDefault="00C03058" w:rsidP="00E24502">
      <w:pPr>
        <w:pStyle w:val="Prrafodelista"/>
        <w:numPr>
          <w:ilvl w:val="0"/>
          <w:numId w:val="14"/>
        </w:numPr>
        <w:jc w:val="left"/>
        <w:rPr>
          <w:lang w:val="ca-ES"/>
        </w:rPr>
      </w:pPr>
      <w:r>
        <w:rPr>
          <w:lang w:val="ca-ES"/>
        </w:rPr>
        <w:t>Hem de treure el subratllat i el text ha d’estar centrat.</w:t>
      </w:r>
    </w:p>
    <w:p w:rsidR="00C03058" w:rsidRPr="000D49E7" w:rsidRDefault="00C03058" w:rsidP="00E24502">
      <w:pPr>
        <w:pStyle w:val="Prrafodelista"/>
        <w:numPr>
          <w:ilvl w:val="0"/>
          <w:numId w:val="14"/>
        </w:numPr>
        <w:jc w:val="left"/>
        <w:rPr>
          <w:lang w:val="ca-ES"/>
        </w:rPr>
      </w:pPr>
      <w:r>
        <w:rPr>
          <w:lang w:val="ca-ES"/>
        </w:rPr>
        <w:t>Hem d’arrodonir les quatre cantonades a 5px.</w:t>
      </w:r>
    </w:p>
    <w:p w:rsidR="008957FC" w:rsidRDefault="008957FC">
      <w:pPr>
        <w:jc w:val="left"/>
        <w:rPr>
          <w:lang w:val="ca-ES"/>
        </w:rPr>
      </w:pPr>
    </w:p>
    <w:p w:rsidR="00552D16" w:rsidRDefault="00552D16">
      <w:pPr>
        <w:jc w:val="left"/>
        <w:rPr>
          <w:lang w:val="ca-ES"/>
        </w:rPr>
      </w:pPr>
      <w:r>
        <w:rPr>
          <w:lang w:val="ca-ES"/>
        </w:rPr>
        <w:t>Aquesta fulla d’estils s’</w:t>
      </w:r>
      <w:r w:rsidR="00CD42CC">
        <w:rPr>
          <w:lang w:val="ca-ES"/>
        </w:rPr>
        <w:t xml:space="preserve">ha d’aplicar a la pàgina mestre creada </w:t>
      </w:r>
      <w:r w:rsidR="00AC5341">
        <w:rPr>
          <w:lang w:val="ca-ES"/>
        </w:rPr>
        <w:t>anteriorment</w:t>
      </w:r>
      <w:r w:rsidR="00CD42CC">
        <w:rPr>
          <w:lang w:val="ca-ES"/>
        </w:rPr>
        <w:t>.</w:t>
      </w:r>
    </w:p>
    <w:p w:rsidR="00552D16" w:rsidRDefault="00552D16">
      <w:pPr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FA06C8" w:rsidRDefault="008D0A67" w:rsidP="008D0A67">
      <w:pPr>
        <w:pStyle w:val="TtuloNucleoFormativo"/>
        <w:rPr>
          <w:lang w:val="ca-ES"/>
        </w:rPr>
      </w:pPr>
      <w:proofErr w:type="spellStart"/>
      <w:r>
        <w:rPr>
          <w:lang w:val="ca-ES"/>
        </w:rPr>
        <w:lastRenderedPageBreak/>
        <w:t>Index.aspx</w:t>
      </w:r>
      <w:proofErr w:type="spellEnd"/>
    </w:p>
    <w:p w:rsidR="008D0A67" w:rsidRDefault="008D0A67" w:rsidP="00FA06C8">
      <w:pPr>
        <w:rPr>
          <w:lang w:val="ca-ES"/>
        </w:rPr>
      </w:pPr>
    </w:p>
    <w:p w:rsidR="008D0A67" w:rsidRDefault="008D0A67" w:rsidP="00FA06C8">
      <w:pPr>
        <w:rPr>
          <w:lang w:val="ca-ES"/>
        </w:rPr>
      </w:pPr>
      <w:r>
        <w:rPr>
          <w:lang w:val="ca-ES"/>
        </w:rPr>
        <w:t xml:space="preserve">Crear la pàgina </w:t>
      </w:r>
      <w:proofErr w:type="spellStart"/>
      <w:r>
        <w:rPr>
          <w:lang w:val="ca-ES"/>
        </w:rPr>
        <w:t>Index.aspx</w:t>
      </w:r>
      <w:proofErr w:type="spellEnd"/>
      <w:r>
        <w:rPr>
          <w:lang w:val="ca-ES"/>
        </w:rPr>
        <w:t xml:space="preserve"> a partir de la pàgina mestre creada anteriorment.</w:t>
      </w:r>
    </w:p>
    <w:p w:rsidR="00D87036" w:rsidRDefault="00D87036" w:rsidP="00FA06C8">
      <w:pPr>
        <w:rPr>
          <w:lang w:val="ca-ES"/>
        </w:rPr>
      </w:pPr>
    </w:p>
    <w:p w:rsidR="00D87036" w:rsidRDefault="00D87036" w:rsidP="00FA06C8">
      <w:pPr>
        <w:rPr>
          <w:lang w:val="ca-ES"/>
        </w:rPr>
      </w:pPr>
      <w:r>
        <w:rPr>
          <w:lang w:val="ca-ES"/>
        </w:rPr>
        <w:t>La pàgina ha de quedar així:</w:t>
      </w:r>
    </w:p>
    <w:p w:rsidR="00D87036" w:rsidRDefault="00D87036" w:rsidP="00FA06C8">
      <w:pPr>
        <w:rPr>
          <w:lang w:val="ca-ES"/>
        </w:rPr>
      </w:pPr>
    </w:p>
    <w:p w:rsidR="00D87036" w:rsidRDefault="00AC5341" w:rsidP="00FA06C8">
      <w:pPr>
        <w:rPr>
          <w:lang w:val="ca-ES"/>
        </w:rPr>
      </w:pPr>
      <w:r>
        <w:rPr>
          <w:noProof/>
        </w:rPr>
        <w:drawing>
          <wp:inline distT="0" distB="0" distL="0" distR="0">
            <wp:extent cx="6115050" cy="733425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77" w:rsidRDefault="00195277">
      <w:pPr>
        <w:jc w:val="left"/>
        <w:rPr>
          <w:lang w:val="ca-ES"/>
        </w:rPr>
      </w:pPr>
    </w:p>
    <w:p w:rsidR="00195277" w:rsidRDefault="00195277" w:rsidP="00195277">
      <w:pPr>
        <w:pStyle w:val="TtuloNucleoFormativo"/>
        <w:rPr>
          <w:lang w:val="ca-ES"/>
        </w:rPr>
      </w:pPr>
      <w:proofErr w:type="spellStart"/>
      <w:r>
        <w:rPr>
          <w:lang w:val="ca-ES"/>
        </w:rPr>
        <w:t>Usuaris.aspx</w:t>
      </w:r>
      <w:proofErr w:type="spellEnd"/>
    </w:p>
    <w:p w:rsidR="00195277" w:rsidRDefault="00195277">
      <w:pPr>
        <w:jc w:val="left"/>
        <w:rPr>
          <w:lang w:val="ca-ES"/>
        </w:rPr>
      </w:pPr>
    </w:p>
    <w:p w:rsidR="009F2472" w:rsidRDefault="00195277">
      <w:pPr>
        <w:jc w:val="left"/>
        <w:rPr>
          <w:lang w:val="ca-ES"/>
        </w:rPr>
      </w:pPr>
      <w:r>
        <w:rPr>
          <w:lang w:val="ca-ES"/>
        </w:rPr>
        <w:t xml:space="preserve">Crear la pàgina </w:t>
      </w:r>
      <w:proofErr w:type="spellStart"/>
      <w:r>
        <w:rPr>
          <w:lang w:val="ca-ES"/>
        </w:rPr>
        <w:t>Usuaris.aspx</w:t>
      </w:r>
      <w:proofErr w:type="spellEnd"/>
      <w:r>
        <w:rPr>
          <w:lang w:val="ca-ES"/>
        </w:rPr>
        <w:t xml:space="preserve"> a partir de la pàgina mestre creada anteriorment.</w:t>
      </w:r>
    </w:p>
    <w:p w:rsidR="009F2472" w:rsidRDefault="009F2472">
      <w:pPr>
        <w:jc w:val="left"/>
        <w:rPr>
          <w:lang w:val="ca-ES"/>
        </w:rPr>
      </w:pPr>
    </w:p>
    <w:p w:rsidR="009F2472" w:rsidRDefault="009F2472">
      <w:pPr>
        <w:jc w:val="left"/>
        <w:rPr>
          <w:lang w:val="ca-ES"/>
        </w:rPr>
      </w:pPr>
      <w:r>
        <w:rPr>
          <w:lang w:val="ca-ES"/>
        </w:rPr>
        <w:t xml:space="preserve">Dintre del </w:t>
      </w:r>
      <w:proofErr w:type="spellStart"/>
      <w:r>
        <w:rPr>
          <w:lang w:val="ca-ES"/>
        </w:rPr>
        <w:t>ContentPlaceHolder</w:t>
      </w:r>
      <w:proofErr w:type="spellEnd"/>
      <w:r>
        <w:rPr>
          <w:lang w:val="ca-ES"/>
        </w:rPr>
        <w:t xml:space="preserve"> que hi ha en la </w:t>
      </w:r>
      <w:proofErr w:type="spellStart"/>
      <w:r>
        <w:rPr>
          <w:lang w:val="ca-ES"/>
        </w:rPr>
        <w:t>section</w:t>
      </w:r>
      <w:proofErr w:type="spellEnd"/>
      <w:r>
        <w:rPr>
          <w:lang w:val="ca-ES"/>
        </w:rPr>
        <w:t xml:space="preserve"> hem de tenir la següent estructura:</w:t>
      </w:r>
    </w:p>
    <w:p w:rsidR="009F2472" w:rsidRDefault="009F2472">
      <w:pPr>
        <w:jc w:val="left"/>
        <w:rPr>
          <w:lang w:val="ca-ES"/>
        </w:rPr>
      </w:pPr>
    </w:p>
    <w:p w:rsidR="00DD634C" w:rsidRDefault="0027656F">
      <w:pPr>
        <w:jc w:val="left"/>
        <w:rPr>
          <w:lang w:val="ca-ES"/>
        </w:rPr>
      </w:pPr>
      <w:r>
        <w:rPr>
          <w:noProof/>
        </w:rPr>
        <w:pict>
          <v:rect id="_x0000_s1065" style="position:absolute;margin-left:7.8pt;margin-top:166.65pt;width:425.25pt;height:25.5pt;z-index:251668480">
            <v:textbox>
              <w:txbxContent>
                <w:p w:rsidR="00A31DE0" w:rsidRDefault="00A31DE0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7.8pt;margin-top:26pt;width:425.25pt;height:21pt;z-index:251666432">
            <v:textbox>
              <w:txbxContent>
                <w:p w:rsidR="00A31DE0" w:rsidRDefault="00A31DE0">
                  <w:proofErr w:type="spellStart"/>
                  <w:proofErr w:type="gramStart"/>
                  <w:r>
                    <w:t>header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58" style="position:absolute;margin-left:.3pt;margin-top:143pt;width:437.25pt;height:122.25pt;z-index:251665408">
            <v:textbox>
              <w:txbxContent>
                <w:p w:rsidR="00A31DE0" w:rsidRDefault="00A31DE0">
                  <w:r>
                    <w:t>Panel “</w:t>
                  </w:r>
                  <w:proofErr w:type="spellStart"/>
                  <w:r>
                    <w:t>PanelUsuaris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.3pt;margin-top:4.25pt;width:437.25pt;height:130.5pt;z-index:251664384">
            <v:textbox>
              <w:txbxContent>
                <w:p w:rsidR="00A31DE0" w:rsidRDefault="00A31DE0">
                  <w:r>
                    <w:t>Panel “</w:t>
                  </w:r>
                  <w:proofErr w:type="spellStart"/>
                  <w:r>
                    <w:t>PanelUsuari</w:t>
                  </w:r>
                  <w:proofErr w:type="spellEnd"/>
                  <w:r>
                    <w:t>”</w:t>
                  </w:r>
                </w:p>
              </w:txbxContent>
            </v:textbox>
          </v:rect>
        </w:pict>
      </w:r>
      <w:r w:rsidR="00DD634C">
        <w:rPr>
          <w:lang w:val="ca-ES"/>
        </w:rPr>
        <w:br w:type="page"/>
      </w:r>
    </w:p>
    <w:p w:rsidR="0096702E" w:rsidRDefault="0096702E">
      <w:pPr>
        <w:jc w:val="left"/>
        <w:rPr>
          <w:lang w:val="ca-ES"/>
        </w:rPr>
      </w:pPr>
      <w:r>
        <w:rPr>
          <w:lang w:val="ca-ES"/>
        </w:rPr>
        <w:lastRenderedPageBreak/>
        <w:t>Dintre del Panel “</w:t>
      </w:r>
      <w:proofErr w:type="spellStart"/>
      <w:r>
        <w:rPr>
          <w:lang w:val="ca-ES"/>
        </w:rPr>
        <w:t>PanelUsuari</w:t>
      </w:r>
      <w:proofErr w:type="spellEnd"/>
      <w:r>
        <w:rPr>
          <w:lang w:val="ca-ES"/>
        </w:rPr>
        <w:t>”:</w:t>
      </w:r>
    </w:p>
    <w:p w:rsidR="0096702E" w:rsidRDefault="0096702E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>:</w:t>
      </w:r>
    </w:p>
    <w:p w:rsidR="0096702E" w:rsidRDefault="0096702E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per posar el títol.</w:t>
      </w:r>
    </w:p>
    <w:p w:rsidR="0096702E" w:rsidRDefault="0096702E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Nom Usuari:</w:t>
      </w:r>
    </w:p>
    <w:p w:rsidR="0096702E" w:rsidRDefault="0096702E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“Nom usuari”.</w:t>
      </w:r>
    </w:p>
    <w:p w:rsidR="0096702E" w:rsidRDefault="0096702E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caixa de text per guardar el nom </w:t>
      </w:r>
      <w:r w:rsidR="005B4225">
        <w:rPr>
          <w:lang w:val="ca-ES"/>
        </w:rPr>
        <w:t>de l’usuari.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Required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Field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Validator</w:t>
      </w:r>
      <w:proofErr w:type="spellEnd"/>
      <w:r>
        <w:rPr>
          <w:lang w:val="ca-ES"/>
        </w:rPr>
        <w:t xml:space="preserve"> per validar que s’ha informat el nom de l’usuari. En cas contrari ha de donar un missatge d’error.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5B4225" w:rsidRDefault="005B4225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Contrasenya: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“Contrasenya”.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caixa de text per guardar la contrasenya. Ha de ser de tipus contrasenya per que no es vegi el que s’escriu.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Required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Field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Validator</w:t>
      </w:r>
      <w:proofErr w:type="spellEnd"/>
      <w:r>
        <w:rPr>
          <w:lang w:val="ca-ES"/>
        </w:rPr>
        <w:t xml:space="preserve"> per validar que s’ha informat la contrasenya. En cas contrari ha de donar un missatge d’error.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5B4225" w:rsidRDefault="005B4225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Confirmar contrasenya: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“Confirmar contrasenya”.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caixa de text per guardar la </w:t>
      </w:r>
      <w:r w:rsidR="00B71F32">
        <w:rPr>
          <w:lang w:val="ca-ES"/>
        </w:rPr>
        <w:t xml:space="preserve">confirmació de la </w:t>
      </w:r>
      <w:r>
        <w:rPr>
          <w:lang w:val="ca-ES"/>
        </w:rPr>
        <w:t>contrasenya. Ha de ser de tipus contrasenya per que no es vegi el que s’escriu.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 </w:t>
      </w:r>
      <w:r w:rsidR="00B71F32">
        <w:rPr>
          <w:lang w:val="ca-ES"/>
        </w:rPr>
        <w:t>Compare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Field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Validator</w:t>
      </w:r>
      <w:proofErr w:type="spellEnd"/>
      <w:r>
        <w:rPr>
          <w:lang w:val="ca-ES"/>
        </w:rPr>
        <w:t xml:space="preserve"> per validar que </w:t>
      </w:r>
      <w:r w:rsidR="00B71F32">
        <w:rPr>
          <w:lang w:val="ca-ES"/>
        </w:rPr>
        <w:t xml:space="preserve">la contrasenya i la confirmació de la </w:t>
      </w:r>
      <w:r>
        <w:rPr>
          <w:lang w:val="ca-ES"/>
        </w:rPr>
        <w:t>contrasenya</w:t>
      </w:r>
      <w:r w:rsidR="00B71F32">
        <w:rPr>
          <w:lang w:val="ca-ES"/>
        </w:rPr>
        <w:t xml:space="preserve"> són iguals</w:t>
      </w:r>
      <w:r>
        <w:rPr>
          <w:lang w:val="ca-ES"/>
        </w:rPr>
        <w:t>. En cas contrari ha de donar un missatge d’error.</w:t>
      </w:r>
    </w:p>
    <w:p w:rsidR="005B4225" w:rsidRDefault="005B4225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 salt de línia.</w:t>
      </w:r>
    </w:p>
    <w:p w:rsidR="00597B83" w:rsidRDefault="00597B83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Correu electrònic:</w:t>
      </w:r>
    </w:p>
    <w:p w:rsidR="00597B83" w:rsidRDefault="00597B83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“Correu electrònic”.</w:t>
      </w:r>
    </w:p>
    <w:p w:rsidR="00597B83" w:rsidRPr="00597B83" w:rsidRDefault="00597B83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caixa de text per guardar el correu electrònic</w:t>
      </w:r>
      <w:r w:rsidRPr="00597B83">
        <w:rPr>
          <w:lang w:val="ca-ES"/>
        </w:rPr>
        <w:t>.</w:t>
      </w:r>
    </w:p>
    <w:p w:rsidR="00597B83" w:rsidRDefault="00597B83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 w:rsidRPr="00597B83">
        <w:rPr>
          <w:lang w:val="ca-ES"/>
        </w:rPr>
        <w:t xml:space="preserve">Un </w:t>
      </w:r>
      <w:proofErr w:type="spellStart"/>
      <w:r w:rsidRPr="00597B83">
        <w:rPr>
          <w:lang w:val="ca-ES"/>
        </w:rPr>
        <w:t>Required</w:t>
      </w:r>
      <w:proofErr w:type="spellEnd"/>
      <w:r w:rsidRPr="00597B83">
        <w:rPr>
          <w:lang w:val="ca-ES"/>
        </w:rPr>
        <w:t xml:space="preserve"> </w:t>
      </w:r>
      <w:proofErr w:type="spellStart"/>
      <w:r w:rsidRPr="00597B83">
        <w:rPr>
          <w:lang w:val="ca-ES"/>
        </w:rPr>
        <w:t>Field</w:t>
      </w:r>
      <w:proofErr w:type="spellEnd"/>
      <w:r w:rsidRPr="00597B83">
        <w:rPr>
          <w:lang w:val="ca-ES"/>
        </w:rPr>
        <w:t xml:space="preserve"> </w:t>
      </w:r>
      <w:proofErr w:type="spellStart"/>
      <w:r w:rsidRPr="00597B83">
        <w:rPr>
          <w:lang w:val="ca-ES"/>
        </w:rPr>
        <w:t>Validator</w:t>
      </w:r>
      <w:proofErr w:type="spellEnd"/>
      <w:r w:rsidRPr="00597B83">
        <w:rPr>
          <w:lang w:val="ca-ES"/>
        </w:rPr>
        <w:t xml:space="preserve"> per validar que s’ha informat el</w:t>
      </w:r>
      <w:r>
        <w:rPr>
          <w:lang w:val="ca-ES"/>
        </w:rPr>
        <w:t xml:space="preserve"> correu electrònic</w:t>
      </w:r>
      <w:r w:rsidRPr="00597B83">
        <w:rPr>
          <w:lang w:val="ca-ES"/>
        </w:rPr>
        <w:t>. En cas contrari ha de donar un missatge d’error.</w:t>
      </w:r>
    </w:p>
    <w:p w:rsidR="005B4225" w:rsidRDefault="00597B83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 w:rsidRPr="00597B83">
        <w:rPr>
          <w:lang w:val="ca-ES"/>
        </w:rPr>
        <w:t>Un salt de línia.</w:t>
      </w:r>
    </w:p>
    <w:p w:rsidR="00097E60" w:rsidRDefault="00097E60" w:rsidP="00097E60">
      <w:pPr>
        <w:jc w:val="left"/>
        <w:rPr>
          <w:lang w:val="ca-ES"/>
        </w:rPr>
      </w:pPr>
    </w:p>
    <w:p w:rsidR="00097E60" w:rsidRDefault="00AC5341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Telèfon</w:t>
      </w:r>
      <w:r w:rsidR="00097E60">
        <w:rPr>
          <w:lang w:val="ca-ES"/>
        </w:rPr>
        <w:t>:</w:t>
      </w:r>
    </w:p>
    <w:p w:rsidR="00097E60" w:rsidRDefault="00097E60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amb el text “</w:t>
      </w:r>
      <w:r w:rsidR="00AC5341">
        <w:rPr>
          <w:lang w:val="ca-ES"/>
        </w:rPr>
        <w:t>Telèfon</w:t>
      </w:r>
      <w:r>
        <w:rPr>
          <w:lang w:val="ca-ES"/>
        </w:rPr>
        <w:t>”.</w:t>
      </w:r>
    </w:p>
    <w:p w:rsidR="00097E60" w:rsidRDefault="00097E60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 xml:space="preserve">Una caixa de text per guardar el </w:t>
      </w:r>
      <w:r w:rsidR="00AC5341">
        <w:rPr>
          <w:lang w:val="ca-ES"/>
        </w:rPr>
        <w:t>telèfon</w:t>
      </w:r>
      <w:r>
        <w:rPr>
          <w:lang w:val="ca-ES"/>
        </w:rPr>
        <w:t>.</w:t>
      </w:r>
    </w:p>
    <w:p w:rsidR="00097E60" w:rsidRDefault="00097E60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Dos</w:t>
      </w:r>
      <w:r w:rsidRPr="00097E60">
        <w:rPr>
          <w:lang w:val="ca-ES"/>
        </w:rPr>
        <w:t xml:space="preserve"> salt de línia.</w:t>
      </w:r>
    </w:p>
    <w:p w:rsidR="00097E60" w:rsidRDefault="00097E60" w:rsidP="00E24502">
      <w:pPr>
        <w:pStyle w:val="Prrafodelista"/>
        <w:numPr>
          <w:ilvl w:val="0"/>
          <w:numId w:val="15"/>
        </w:numPr>
        <w:jc w:val="left"/>
        <w:rPr>
          <w:lang w:val="ca-ES"/>
        </w:rPr>
      </w:pPr>
      <w:r>
        <w:rPr>
          <w:lang w:val="ca-ES"/>
        </w:rPr>
        <w:t>Botons:</w:t>
      </w:r>
    </w:p>
    <w:p w:rsidR="00097E60" w:rsidRPr="00F00B3C" w:rsidRDefault="00097E60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 w:rsidRPr="00F00B3C">
        <w:rPr>
          <w:lang w:val="ca-ES"/>
        </w:rPr>
        <w:t xml:space="preserve">Un botó d’imatge per Acceptar. La imatge ha de ser </w:t>
      </w:r>
      <w:proofErr w:type="spellStart"/>
      <w:r w:rsidRPr="00F00B3C">
        <w:rPr>
          <w:highlight w:val="white"/>
          <w:lang w:val="ca-ES"/>
        </w:rPr>
        <w:t>accept</w:t>
      </w:r>
      <w:proofErr w:type="spellEnd"/>
      <w:r w:rsidRPr="00F00B3C">
        <w:rPr>
          <w:highlight w:val="white"/>
          <w:lang w:val="ca-ES"/>
        </w:rPr>
        <w:t>_48.png</w:t>
      </w:r>
      <w:r w:rsidRPr="00F00B3C">
        <w:rPr>
          <w:lang w:val="ca-ES"/>
        </w:rPr>
        <w:t>.</w:t>
      </w:r>
    </w:p>
    <w:p w:rsidR="00097E60" w:rsidRPr="00F00B3C" w:rsidRDefault="00097E60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 w:rsidRPr="00F00B3C">
        <w:rPr>
          <w:lang w:val="ca-ES"/>
        </w:rPr>
        <w:t xml:space="preserve">Un botó d’imatge per Cancel·lar. La imatge ha de ser </w:t>
      </w:r>
      <w:proofErr w:type="spellStart"/>
      <w:r w:rsidRPr="00F00B3C">
        <w:rPr>
          <w:highlight w:val="white"/>
          <w:lang w:val="ca-ES"/>
        </w:rPr>
        <w:t>cancel</w:t>
      </w:r>
      <w:proofErr w:type="spellEnd"/>
      <w:r w:rsidRPr="00F00B3C">
        <w:rPr>
          <w:highlight w:val="white"/>
          <w:lang w:val="ca-ES"/>
        </w:rPr>
        <w:t>_48.png</w:t>
      </w:r>
      <w:r w:rsidRPr="00F00B3C">
        <w:rPr>
          <w:lang w:val="ca-ES"/>
        </w:rPr>
        <w:t>.</w:t>
      </w:r>
      <w:r w:rsidR="00F00B3C" w:rsidRPr="00F00B3C">
        <w:rPr>
          <w:lang w:val="ca-ES"/>
        </w:rPr>
        <w:t xml:space="preserve"> A</w:t>
      </w:r>
      <w:r w:rsidR="00F00B3C">
        <w:rPr>
          <w:lang w:val="ca-ES"/>
        </w:rPr>
        <w:t>quest botó no ha de causar validació.</w:t>
      </w:r>
    </w:p>
    <w:p w:rsidR="00097E60" w:rsidRDefault="00F00B3C" w:rsidP="00E24502">
      <w:pPr>
        <w:pStyle w:val="Prrafodelista"/>
        <w:numPr>
          <w:ilvl w:val="1"/>
          <w:numId w:val="15"/>
        </w:numPr>
        <w:jc w:val="left"/>
        <w:rPr>
          <w:lang w:val="ca-ES"/>
        </w:rPr>
      </w:pPr>
      <w:r>
        <w:rPr>
          <w:lang w:val="ca-ES"/>
        </w:rPr>
        <w:t>Una etiqueta per mostrar missatges d’error.</w:t>
      </w:r>
    </w:p>
    <w:p w:rsidR="00F00B3C" w:rsidRDefault="00F00B3C">
      <w:pPr>
        <w:jc w:val="left"/>
        <w:rPr>
          <w:lang w:val="ca-ES"/>
        </w:rPr>
      </w:pPr>
    </w:p>
    <w:p w:rsidR="00AC5341" w:rsidRDefault="00AC5341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EC5DD8" w:rsidRDefault="00EC5DD8" w:rsidP="00EC5DD8">
      <w:pPr>
        <w:jc w:val="left"/>
        <w:rPr>
          <w:lang w:val="ca-ES"/>
        </w:rPr>
      </w:pPr>
      <w:r>
        <w:rPr>
          <w:lang w:val="ca-ES"/>
        </w:rPr>
        <w:lastRenderedPageBreak/>
        <w:t>Dintre del Panel “</w:t>
      </w:r>
      <w:proofErr w:type="spellStart"/>
      <w:r>
        <w:rPr>
          <w:lang w:val="ca-ES"/>
        </w:rPr>
        <w:t>PanelUsuaris</w:t>
      </w:r>
      <w:proofErr w:type="spellEnd"/>
      <w:r>
        <w:rPr>
          <w:lang w:val="ca-ES"/>
        </w:rPr>
        <w:t>”:</w:t>
      </w:r>
    </w:p>
    <w:p w:rsidR="00EC5DD8" w:rsidRDefault="00EC5DD8" w:rsidP="00EC5DD8">
      <w:pPr>
        <w:pStyle w:val="Prrafodelista"/>
        <w:numPr>
          <w:ilvl w:val="0"/>
          <w:numId w:val="21"/>
        </w:numPr>
        <w:jc w:val="left"/>
        <w:rPr>
          <w:lang w:val="ca-ES"/>
        </w:rPr>
      </w:pPr>
      <w:r>
        <w:rPr>
          <w:lang w:val="ca-ES"/>
        </w:rPr>
        <w:t xml:space="preserve">En el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el text “Tots els usuaris”.</w:t>
      </w:r>
    </w:p>
    <w:p w:rsidR="00EC5DD8" w:rsidRDefault="00EC5DD8" w:rsidP="00EC5DD8">
      <w:pPr>
        <w:pStyle w:val="Prrafodelista"/>
        <w:numPr>
          <w:ilvl w:val="0"/>
          <w:numId w:val="21"/>
        </w:numPr>
        <w:jc w:val="left"/>
        <w:rPr>
          <w:lang w:val="ca-ES"/>
        </w:rPr>
      </w:pPr>
      <w:r>
        <w:rPr>
          <w:lang w:val="ca-ES"/>
        </w:rPr>
        <w:t>Botons:</w:t>
      </w:r>
    </w:p>
    <w:p w:rsidR="00EC5DD8" w:rsidRDefault="00EC5DD8" w:rsidP="00EC5DD8">
      <w:pPr>
        <w:pStyle w:val="Prrafodelista"/>
        <w:numPr>
          <w:ilvl w:val="1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botó d’imatge </w:t>
      </w:r>
      <w:r w:rsidR="009D0E7E">
        <w:rPr>
          <w:lang w:val="ca-ES"/>
        </w:rPr>
        <w:t xml:space="preserve">per Alta Usuari </w:t>
      </w:r>
      <w:r>
        <w:rPr>
          <w:lang w:val="ca-ES"/>
        </w:rPr>
        <w:t xml:space="preserve">amb la imatge </w:t>
      </w:r>
      <w:proofErr w:type="spellStart"/>
      <w:r>
        <w:rPr>
          <w:lang w:val="ca-ES"/>
        </w:rPr>
        <w:t>add</w:t>
      </w:r>
      <w:proofErr w:type="spellEnd"/>
      <w:r>
        <w:rPr>
          <w:lang w:val="ca-ES"/>
        </w:rPr>
        <w:t>_</w:t>
      </w:r>
      <w:proofErr w:type="spellStart"/>
      <w:r>
        <w:rPr>
          <w:lang w:val="ca-ES"/>
        </w:rPr>
        <w:t>user.png</w:t>
      </w:r>
      <w:proofErr w:type="spellEnd"/>
      <w:r>
        <w:rPr>
          <w:lang w:val="ca-ES"/>
        </w:rPr>
        <w:t>.</w:t>
      </w:r>
    </w:p>
    <w:p w:rsidR="00EC5DD8" w:rsidRDefault="00EC5DD8" w:rsidP="00EC5DD8">
      <w:pPr>
        <w:pStyle w:val="Prrafodelista"/>
        <w:numPr>
          <w:ilvl w:val="1"/>
          <w:numId w:val="21"/>
        </w:numPr>
        <w:jc w:val="left"/>
        <w:rPr>
          <w:lang w:val="ca-ES"/>
        </w:rPr>
      </w:pPr>
      <w:r>
        <w:rPr>
          <w:lang w:val="ca-ES"/>
        </w:rPr>
        <w:t>Una etiqueta per mostrar missatges.</w:t>
      </w:r>
    </w:p>
    <w:p w:rsidR="00EC5DD8" w:rsidRDefault="00EC5DD8" w:rsidP="00EC5DD8">
      <w:pPr>
        <w:pStyle w:val="Prrafodelista"/>
        <w:numPr>
          <w:ilvl w:val="1"/>
          <w:numId w:val="21"/>
        </w:numPr>
        <w:jc w:val="left"/>
        <w:rPr>
          <w:lang w:val="ca-ES"/>
        </w:rPr>
      </w:pPr>
      <w:r>
        <w:rPr>
          <w:lang w:val="ca-ES"/>
        </w:rPr>
        <w:t>Dos salts de línia.</w:t>
      </w:r>
    </w:p>
    <w:p w:rsidR="00EC5DD8" w:rsidRDefault="00EC5DD8" w:rsidP="00EC5DD8">
      <w:pPr>
        <w:pStyle w:val="Prrafodelista"/>
        <w:numPr>
          <w:ilvl w:val="0"/>
          <w:numId w:val="21"/>
        </w:numPr>
        <w:jc w:val="left"/>
        <w:rPr>
          <w:lang w:val="ca-ES"/>
        </w:rPr>
      </w:pPr>
      <w:r>
        <w:rPr>
          <w:lang w:val="ca-ES"/>
        </w:rPr>
        <w:t>Usuaris:</w:t>
      </w:r>
    </w:p>
    <w:p w:rsidR="00EC5DD8" w:rsidRDefault="00EC5DD8" w:rsidP="00EC5DD8">
      <w:pPr>
        <w:pStyle w:val="Prrafodelista"/>
        <w:numPr>
          <w:ilvl w:val="1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control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per mostrar els usuaris.</w:t>
      </w:r>
    </w:p>
    <w:p w:rsidR="00EC5DD8" w:rsidRDefault="00EC5DD8" w:rsidP="00EC5DD8">
      <w:pPr>
        <w:pStyle w:val="Prrafodelista"/>
        <w:numPr>
          <w:ilvl w:val="1"/>
          <w:numId w:val="21"/>
        </w:numPr>
        <w:jc w:val="left"/>
        <w:rPr>
          <w:lang w:val="ca-ES"/>
        </w:rPr>
      </w:pPr>
      <w:r>
        <w:rPr>
          <w:lang w:val="ca-ES"/>
        </w:rPr>
        <w:t xml:space="preserve">En aquesta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no s’han de generar els camps automàticament.</w:t>
      </w:r>
    </w:p>
    <w:p w:rsidR="009D5BC6" w:rsidRDefault="009D5BC6" w:rsidP="00EC5DD8">
      <w:pPr>
        <w:pStyle w:val="Prrafodelista"/>
        <w:numPr>
          <w:ilvl w:val="1"/>
          <w:numId w:val="21"/>
        </w:numPr>
        <w:jc w:val="left"/>
        <w:rPr>
          <w:lang w:val="ca-ES"/>
        </w:rPr>
      </w:pPr>
      <w:r>
        <w:rPr>
          <w:lang w:val="ca-ES"/>
        </w:rPr>
        <w:t>Hem d’afegir les següents columnes:</w:t>
      </w:r>
    </w:p>
    <w:p w:rsidR="009D5BC6" w:rsidRDefault="009D5BC6" w:rsidP="009D5BC6">
      <w:pPr>
        <w:pStyle w:val="Prrafodelista"/>
        <w:numPr>
          <w:ilvl w:val="2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CommandField</w:t>
      </w:r>
      <w:proofErr w:type="spellEnd"/>
      <w:r>
        <w:rPr>
          <w:lang w:val="ca-ES"/>
        </w:rPr>
        <w:t xml:space="preserve"> Eliminar.</w:t>
      </w:r>
    </w:p>
    <w:p w:rsidR="009D5BC6" w:rsidRDefault="009D5BC6" w:rsidP="009D5BC6">
      <w:pPr>
        <w:pStyle w:val="Prrafodelista"/>
        <w:numPr>
          <w:ilvl w:val="2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CommandFile</w:t>
      </w:r>
      <w:proofErr w:type="spellEnd"/>
      <w:r>
        <w:rPr>
          <w:lang w:val="ca-ES"/>
        </w:rPr>
        <w:t xml:space="preserve"> Seleccionar.</w:t>
      </w:r>
    </w:p>
    <w:p w:rsidR="009D5BC6" w:rsidRDefault="009D5BC6" w:rsidP="009D5BC6">
      <w:pPr>
        <w:pStyle w:val="Prrafodelista"/>
        <w:numPr>
          <w:ilvl w:val="2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BoundField</w:t>
      </w:r>
      <w:proofErr w:type="spellEnd"/>
      <w:r>
        <w:rPr>
          <w:lang w:val="ca-ES"/>
        </w:rPr>
        <w:t xml:space="preserve"> identificador: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>El text de la capçalera ha de ser Identificador.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DataField</w:t>
      </w:r>
      <w:proofErr w:type="spellEnd"/>
      <w:r>
        <w:rPr>
          <w:lang w:val="ca-ES"/>
        </w:rPr>
        <w:t xml:space="preserve"> ha de ser </w:t>
      </w:r>
      <w:proofErr w:type="spellStart"/>
      <w:r>
        <w:rPr>
          <w:lang w:val="ca-ES"/>
        </w:rPr>
        <w:t>id</w:t>
      </w:r>
      <w:proofErr w:type="spellEnd"/>
      <w:r>
        <w:rPr>
          <w:lang w:val="ca-ES"/>
        </w:rPr>
        <w:t>.</w:t>
      </w:r>
    </w:p>
    <w:p w:rsidR="009D5BC6" w:rsidRP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>Hemos de posar la columna invisible</w:t>
      </w:r>
    </w:p>
    <w:p w:rsidR="009D5BC6" w:rsidRDefault="009D5BC6" w:rsidP="009D5BC6">
      <w:pPr>
        <w:pStyle w:val="Prrafodelista"/>
        <w:numPr>
          <w:ilvl w:val="2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BoundField</w:t>
      </w:r>
      <w:proofErr w:type="spellEnd"/>
      <w:r>
        <w:rPr>
          <w:lang w:val="ca-ES"/>
        </w:rPr>
        <w:t xml:space="preserve"> nom usuari: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>El text de la capçalera ha de ser Nom usuari.</w:t>
      </w:r>
    </w:p>
    <w:p w:rsidR="009D5BC6" w:rsidRP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DataField</w:t>
      </w:r>
      <w:proofErr w:type="spellEnd"/>
      <w:r>
        <w:rPr>
          <w:lang w:val="ca-ES"/>
        </w:rPr>
        <w:t xml:space="preserve"> ha de ser </w:t>
      </w:r>
      <w:proofErr w:type="spellStart"/>
      <w:r>
        <w:rPr>
          <w:lang w:val="ca-ES"/>
        </w:rPr>
        <w:t>UserName</w:t>
      </w:r>
      <w:proofErr w:type="spellEnd"/>
      <w:r>
        <w:rPr>
          <w:lang w:val="ca-ES"/>
        </w:rPr>
        <w:t>.</w:t>
      </w:r>
    </w:p>
    <w:p w:rsidR="009D5BC6" w:rsidRDefault="009D5BC6" w:rsidP="009D5BC6">
      <w:pPr>
        <w:pStyle w:val="Prrafodelista"/>
        <w:numPr>
          <w:ilvl w:val="2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BoundField</w:t>
      </w:r>
      <w:proofErr w:type="spellEnd"/>
      <w:r>
        <w:rPr>
          <w:lang w:val="ca-ES"/>
        </w:rPr>
        <w:t xml:space="preserve"> correu: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>El text de la capçalera ha de ser Correu electrònic.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DataField</w:t>
      </w:r>
      <w:proofErr w:type="spellEnd"/>
      <w:r>
        <w:rPr>
          <w:lang w:val="ca-ES"/>
        </w:rPr>
        <w:t xml:space="preserve"> ha de ser </w:t>
      </w:r>
      <w:proofErr w:type="spellStart"/>
      <w:r>
        <w:rPr>
          <w:lang w:val="ca-ES"/>
        </w:rPr>
        <w:t>Email</w:t>
      </w:r>
      <w:proofErr w:type="spellEnd"/>
      <w:r>
        <w:rPr>
          <w:lang w:val="ca-ES"/>
        </w:rPr>
        <w:t>.</w:t>
      </w:r>
    </w:p>
    <w:p w:rsidR="009D5BC6" w:rsidRDefault="009D5BC6" w:rsidP="009D5BC6">
      <w:pPr>
        <w:pStyle w:val="Prrafodelista"/>
        <w:numPr>
          <w:ilvl w:val="2"/>
          <w:numId w:val="21"/>
        </w:numPr>
        <w:jc w:val="left"/>
        <w:rPr>
          <w:lang w:val="ca-ES"/>
        </w:rPr>
      </w:pPr>
      <w:r>
        <w:rPr>
          <w:lang w:val="ca-ES"/>
        </w:rPr>
        <w:t xml:space="preserve">Un </w:t>
      </w:r>
      <w:proofErr w:type="spellStart"/>
      <w:r>
        <w:rPr>
          <w:lang w:val="ca-ES"/>
        </w:rPr>
        <w:t>BoundField</w:t>
      </w:r>
      <w:proofErr w:type="spellEnd"/>
      <w:r>
        <w:rPr>
          <w:lang w:val="ca-ES"/>
        </w:rPr>
        <w:t xml:space="preserve"> telèfon: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>El text de la capçalera ha de ser Telèfon.</w:t>
      </w:r>
    </w:p>
    <w:p w:rsidR="009D5BC6" w:rsidRDefault="009D5BC6" w:rsidP="009D5BC6">
      <w:pPr>
        <w:pStyle w:val="Prrafodelista"/>
        <w:numPr>
          <w:ilvl w:val="3"/>
          <w:numId w:val="21"/>
        </w:numPr>
        <w:jc w:val="left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DataField</w:t>
      </w:r>
      <w:proofErr w:type="spellEnd"/>
      <w:r>
        <w:rPr>
          <w:lang w:val="ca-ES"/>
        </w:rPr>
        <w:t xml:space="preserve"> ha de ser </w:t>
      </w:r>
      <w:proofErr w:type="spellStart"/>
      <w:r>
        <w:rPr>
          <w:lang w:val="ca-ES"/>
        </w:rPr>
        <w:t>PhoneNumber</w:t>
      </w:r>
      <w:proofErr w:type="spellEnd"/>
      <w:r>
        <w:rPr>
          <w:lang w:val="ca-ES"/>
        </w:rPr>
        <w:t>.</w:t>
      </w:r>
    </w:p>
    <w:p w:rsidR="005229CD" w:rsidRDefault="005229CD" w:rsidP="005229CD">
      <w:pPr>
        <w:jc w:val="left"/>
        <w:rPr>
          <w:lang w:val="ca-ES"/>
        </w:rPr>
      </w:pPr>
    </w:p>
    <w:p w:rsidR="005229CD" w:rsidRDefault="00450655" w:rsidP="005229CD">
      <w:pPr>
        <w:jc w:val="left"/>
        <w:rPr>
          <w:lang w:val="ca-ES"/>
        </w:rPr>
      </w:pPr>
      <w:r>
        <w:rPr>
          <w:lang w:val="ca-ES"/>
        </w:rPr>
        <w:t>Modificar la fulla d’estil amb els següents estils.</w:t>
      </w:r>
    </w:p>
    <w:p w:rsidR="00450655" w:rsidRDefault="00450655" w:rsidP="005229CD">
      <w:pPr>
        <w:jc w:val="left"/>
        <w:rPr>
          <w:lang w:val="ca-ES"/>
        </w:rPr>
      </w:pPr>
    </w:p>
    <w:p w:rsidR="00450655" w:rsidRDefault="00450655" w:rsidP="005229CD">
      <w:pPr>
        <w:jc w:val="left"/>
        <w:rPr>
          <w:lang w:val="ca-ES"/>
        </w:rPr>
      </w:pPr>
      <w:r>
        <w:rPr>
          <w:lang w:val="ca-ES"/>
        </w:rPr>
        <w:t>Una classe per aplicar als panels de la pàgina:</w:t>
      </w:r>
    </w:p>
    <w:p w:rsidR="00450655" w:rsidRDefault="00450655" w:rsidP="00450655">
      <w:pPr>
        <w:pStyle w:val="Prrafodelista"/>
        <w:numPr>
          <w:ilvl w:val="0"/>
          <w:numId w:val="27"/>
        </w:numPr>
        <w:jc w:val="left"/>
        <w:rPr>
          <w:lang w:val="ca-ES"/>
        </w:rPr>
      </w:pPr>
      <w:r>
        <w:rPr>
          <w:lang w:val="ca-ES"/>
        </w:rPr>
        <w:t>Un farcit a tot el voltant de 10px i un marge superior de 5px.</w:t>
      </w:r>
    </w:p>
    <w:p w:rsidR="00450655" w:rsidRDefault="00450655" w:rsidP="00450655">
      <w:pPr>
        <w:pStyle w:val="Prrafodelista"/>
        <w:numPr>
          <w:ilvl w:val="0"/>
          <w:numId w:val="27"/>
        </w:numPr>
        <w:jc w:val="left"/>
        <w:rPr>
          <w:lang w:val="ca-ES"/>
        </w:rPr>
      </w:pPr>
      <w:r>
        <w:rPr>
          <w:lang w:val="ca-ES"/>
        </w:rPr>
        <w:t>Una vorera de 1px de gruix negre i de línia sòlida.</w:t>
      </w:r>
    </w:p>
    <w:p w:rsidR="00450655" w:rsidRDefault="00450655" w:rsidP="005229CD">
      <w:pPr>
        <w:jc w:val="left"/>
        <w:rPr>
          <w:lang w:val="ca-ES"/>
        </w:rPr>
      </w:pPr>
    </w:p>
    <w:p w:rsidR="003047A5" w:rsidRDefault="003047A5" w:rsidP="005229CD">
      <w:pPr>
        <w:jc w:val="left"/>
        <w:rPr>
          <w:lang w:val="ca-ES"/>
        </w:rPr>
      </w:pPr>
      <w:r>
        <w:rPr>
          <w:lang w:val="ca-ES"/>
        </w:rPr>
        <w:t>Una classe per aplicar a totes les etiquetes que no siguin d’error:</w:t>
      </w:r>
    </w:p>
    <w:p w:rsidR="003047A5" w:rsidRDefault="003047A5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S’ha de mostrar com un element en línia i en bloc.</w:t>
      </w:r>
    </w:p>
    <w:p w:rsidR="003047A5" w:rsidRDefault="003047A5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L’amplada ha de ser de 175px.</w:t>
      </w:r>
    </w:p>
    <w:p w:rsidR="003047A5" w:rsidRDefault="003047A5" w:rsidP="003047A5">
      <w:pPr>
        <w:jc w:val="left"/>
        <w:rPr>
          <w:lang w:val="ca-ES"/>
        </w:rPr>
      </w:pPr>
      <w:r>
        <w:rPr>
          <w:lang w:val="ca-ES"/>
        </w:rPr>
        <w:t xml:space="preserve">Una classe per aplicar a tots els </w:t>
      </w:r>
      <w:proofErr w:type="spellStart"/>
      <w:r>
        <w:rPr>
          <w:lang w:val="ca-ES"/>
        </w:rPr>
        <w:t>TextBox</w:t>
      </w:r>
      <w:proofErr w:type="spellEnd"/>
      <w:r>
        <w:rPr>
          <w:lang w:val="ca-ES"/>
        </w:rPr>
        <w:t>:</w:t>
      </w:r>
    </w:p>
    <w:p w:rsidR="003047A5" w:rsidRDefault="003047A5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S’ha de mostrar com un element en línia i en bloc.</w:t>
      </w:r>
    </w:p>
    <w:p w:rsidR="003047A5" w:rsidRDefault="003047A5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L’amplada ha de ser de 200px.</w:t>
      </w:r>
    </w:p>
    <w:p w:rsidR="003047A5" w:rsidRDefault="003047A5" w:rsidP="003047A5">
      <w:pPr>
        <w:jc w:val="left"/>
        <w:rPr>
          <w:lang w:val="ca-ES"/>
        </w:rPr>
      </w:pPr>
    </w:p>
    <w:p w:rsidR="009D5BC6" w:rsidRDefault="009D5BC6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3047A5" w:rsidRDefault="003047A5" w:rsidP="003047A5">
      <w:pPr>
        <w:jc w:val="left"/>
        <w:rPr>
          <w:lang w:val="ca-ES"/>
        </w:rPr>
      </w:pPr>
      <w:r>
        <w:rPr>
          <w:lang w:val="ca-ES"/>
        </w:rPr>
        <w:lastRenderedPageBreak/>
        <w:t>Una classe per aplicar a totes les etiquetes d’error:</w:t>
      </w:r>
    </w:p>
    <w:p w:rsidR="003047A5" w:rsidRDefault="003047A5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S’ha de mostrar com un element en línia i en bloc.</w:t>
      </w:r>
    </w:p>
    <w:p w:rsidR="002B53B1" w:rsidRDefault="002B53B1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El marge esquerra ha de ser de 10px.</w:t>
      </w:r>
    </w:p>
    <w:p w:rsidR="002B53B1" w:rsidRDefault="002B53B1" w:rsidP="003047A5">
      <w:pPr>
        <w:pStyle w:val="Prrafodelista"/>
        <w:numPr>
          <w:ilvl w:val="0"/>
          <w:numId w:val="29"/>
        </w:numPr>
        <w:jc w:val="left"/>
        <w:rPr>
          <w:lang w:val="ca-ES"/>
        </w:rPr>
      </w:pPr>
      <w:r>
        <w:rPr>
          <w:lang w:val="ca-ES"/>
        </w:rPr>
        <w:t>El color de la lletra ha de ser vermell.</w:t>
      </w:r>
    </w:p>
    <w:p w:rsidR="00450655" w:rsidRDefault="00450655">
      <w:pPr>
        <w:jc w:val="left"/>
        <w:rPr>
          <w:lang w:val="ca-ES"/>
        </w:rPr>
      </w:pPr>
    </w:p>
    <w:p w:rsidR="00EC5DD8" w:rsidRDefault="00450655" w:rsidP="00EC5DD8">
      <w:pPr>
        <w:jc w:val="left"/>
        <w:rPr>
          <w:lang w:val="ca-ES"/>
        </w:rPr>
      </w:pPr>
      <w:r>
        <w:rPr>
          <w:lang w:val="ca-ES"/>
        </w:rPr>
        <w:t>Quan entrem la pàgina s’ha de veure :</w:t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AC5341" w:rsidP="00EC5DD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40767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55" w:rsidRDefault="00450655" w:rsidP="00EC5DD8">
      <w:pPr>
        <w:jc w:val="left"/>
        <w:rPr>
          <w:lang w:val="ca-ES"/>
        </w:rPr>
      </w:pPr>
    </w:p>
    <w:p w:rsidR="009D5BC6" w:rsidRDefault="009D5BC6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450655" w:rsidRDefault="00450655" w:rsidP="00EC5DD8">
      <w:pPr>
        <w:jc w:val="left"/>
        <w:rPr>
          <w:lang w:val="ca-ES"/>
        </w:rPr>
      </w:pPr>
      <w:r>
        <w:rPr>
          <w:lang w:val="ca-ES"/>
        </w:rPr>
        <w:lastRenderedPageBreak/>
        <w:t>Si fem clic en el botó alta usuari:</w:t>
      </w:r>
    </w:p>
    <w:p w:rsidR="00450655" w:rsidRDefault="00450655" w:rsidP="00EC5DD8">
      <w:pPr>
        <w:jc w:val="left"/>
        <w:rPr>
          <w:lang w:val="ca-ES"/>
        </w:rPr>
      </w:pPr>
    </w:p>
    <w:p w:rsidR="00450655" w:rsidRDefault="00AC5341" w:rsidP="00EC5DD8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2571750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D8" w:rsidRDefault="00EC5DD8" w:rsidP="00EC5DD8">
      <w:pPr>
        <w:jc w:val="left"/>
        <w:rPr>
          <w:lang w:val="ca-ES"/>
        </w:rPr>
      </w:pPr>
    </w:p>
    <w:p w:rsidR="00EC5DD8" w:rsidRDefault="00EC5DD8" w:rsidP="00EC5DD8">
      <w:pPr>
        <w:jc w:val="left"/>
        <w:rPr>
          <w:lang w:val="ca-ES"/>
        </w:rPr>
      </w:pPr>
    </w:p>
    <w:p w:rsidR="00F00B3C" w:rsidRDefault="00450655">
      <w:pPr>
        <w:jc w:val="left"/>
        <w:rPr>
          <w:lang w:val="ca-ES"/>
        </w:rPr>
      </w:pPr>
      <w:r>
        <w:rPr>
          <w:lang w:val="ca-ES"/>
        </w:rPr>
        <w:t>Si hem seleccionar un usuari:</w:t>
      </w:r>
    </w:p>
    <w:p w:rsidR="00450655" w:rsidRDefault="00450655">
      <w:pPr>
        <w:jc w:val="left"/>
        <w:rPr>
          <w:lang w:val="ca-ES"/>
        </w:rPr>
      </w:pPr>
    </w:p>
    <w:p w:rsidR="00450655" w:rsidRDefault="00AC5341">
      <w:pPr>
        <w:jc w:val="left"/>
        <w:rPr>
          <w:lang w:val="ca-ES"/>
        </w:rPr>
      </w:pPr>
      <w:r>
        <w:rPr>
          <w:noProof/>
        </w:rPr>
        <w:drawing>
          <wp:inline distT="0" distB="0" distL="0" distR="0">
            <wp:extent cx="6115050" cy="253365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73" w:rsidRDefault="005229CD" w:rsidP="00AC5341">
      <w:pPr>
        <w:jc w:val="left"/>
        <w:rPr>
          <w:lang w:val="ca-ES"/>
        </w:rPr>
      </w:pPr>
      <w:r>
        <w:rPr>
          <w:lang w:val="ca-ES"/>
        </w:rPr>
        <w:br w:type="page"/>
      </w:r>
    </w:p>
    <w:p w:rsidR="00D608CA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 w:rsidRPr="00D112A4">
        <w:rPr>
          <w:lang w:val="ca-ES"/>
        </w:rPr>
        <w:lastRenderedPageBreak/>
        <w:t>S’han de pro</w:t>
      </w:r>
      <w:r>
        <w:rPr>
          <w:lang w:val="ca-ES"/>
        </w:rPr>
        <w:t>gramar els següents esdeveniments.</w:t>
      </w:r>
    </w:p>
    <w:p w:rsidR="00D112A4" w:rsidRDefault="00D112A4" w:rsidP="00D112A4">
      <w:pPr>
        <w:pStyle w:val="Ttulo3"/>
        <w:rPr>
          <w:lang w:val="ca-ES"/>
        </w:rPr>
      </w:pP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Load</w:t>
      </w:r>
      <w:proofErr w:type="spellEnd"/>
      <w:r>
        <w:rPr>
          <w:lang w:val="ca-ES"/>
        </w:rPr>
        <w:t>)</w:t>
      </w:r>
    </w:p>
    <w:p w:rsidR="00D112A4" w:rsidRDefault="00D112A4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</w:p>
    <w:p w:rsidR="00EC5DD8" w:rsidRDefault="00EC5DD8" w:rsidP="00D112A4">
      <w:p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és la primera vegada que es carrega la pàgina:</w:t>
      </w:r>
    </w:p>
    <w:p w:rsidR="005229CD" w:rsidRDefault="005229CD" w:rsidP="00EC5DD8">
      <w:pPr>
        <w:pStyle w:val="Prrafodelista"/>
        <w:numPr>
          <w:ilvl w:val="0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Posar visible el </w:t>
      </w:r>
      <w:r w:rsidRPr="005229CD">
        <w:rPr>
          <w:lang w:val="ca-ES"/>
        </w:rPr>
        <w:t>panel</w:t>
      </w:r>
      <w:r>
        <w:rPr>
          <w:lang w:val="ca-ES"/>
        </w:rPr>
        <w:t xml:space="preserve"> “usuaris” i posar invisible el panel “</w:t>
      </w:r>
      <w:r w:rsidR="00AD1E73">
        <w:rPr>
          <w:lang w:val="ca-ES"/>
        </w:rPr>
        <w:t>usu</w:t>
      </w:r>
      <w:r>
        <w:rPr>
          <w:lang w:val="ca-ES"/>
        </w:rPr>
        <w:t>ari”.</w:t>
      </w:r>
    </w:p>
    <w:p w:rsidR="00AD1E73" w:rsidRDefault="00AD1E73" w:rsidP="00EC5DD8">
      <w:pPr>
        <w:pStyle w:val="Prrafodelista"/>
        <w:numPr>
          <w:ilvl w:val="0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usuaris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1B23E0" w:rsidRDefault="001B23E0" w:rsidP="001B23E0">
      <w:pPr>
        <w:pStyle w:val="Prrafodelista"/>
        <w:numPr>
          <w:ilvl w:val="1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Crear una llista de </w:t>
      </w:r>
      <w:proofErr w:type="spellStart"/>
      <w:r>
        <w:rPr>
          <w:lang w:val="ca-ES"/>
        </w:rPr>
        <w:t>IdentityUsers</w:t>
      </w:r>
      <w:proofErr w:type="spellEnd"/>
      <w:r>
        <w:rPr>
          <w:lang w:val="ca-ES"/>
        </w:rPr>
        <w:t xml:space="preserve"> amb tots els usuaris que existeixen.</w:t>
      </w:r>
    </w:p>
    <w:p w:rsidR="00C3298E" w:rsidRPr="00C3298E" w:rsidRDefault="00C3298E" w:rsidP="00C3298E">
      <w:pPr>
        <w:pStyle w:val="Prrafodelista"/>
        <w:numPr>
          <w:ilvl w:val="1"/>
          <w:numId w:val="20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</w:t>
      </w:r>
      <w:r w:rsidR="001B23E0">
        <w:rPr>
          <w:lang w:val="ca-ES"/>
        </w:rPr>
        <w:t xml:space="preserve">la llista de </w:t>
      </w:r>
      <w:proofErr w:type="spellStart"/>
      <w:r w:rsidR="001B23E0">
        <w:rPr>
          <w:lang w:val="ca-ES"/>
        </w:rPr>
        <w:t>IdentityUsers</w:t>
      </w:r>
      <w:proofErr w:type="spellEnd"/>
      <w:r>
        <w:rPr>
          <w:lang w:val="ca-ES"/>
        </w:rPr>
        <w:t xml:space="preserve">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AD1E73" w:rsidRDefault="00AD1E73" w:rsidP="00AD1E7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8CA" w:rsidRDefault="009D0E7E" w:rsidP="00980716">
      <w:pPr>
        <w:pStyle w:val="Ttulo3"/>
      </w:pPr>
      <w:r>
        <w:t xml:space="preserve">Botó </w:t>
      </w:r>
      <w:proofErr w:type="spellStart"/>
      <w:r>
        <w:t>Imatge</w:t>
      </w:r>
      <w:proofErr w:type="spellEnd"/>
      <w:r>
        <w:t xml:space="preserve"> Alta </w:t>
      </w:r>
      <w:proofErr w:type="spellStart"/>
      <w:r>
        <w:t>Usuari</w:t>
      </w:r>
      <w:proofErr w:type="spellEnd"/>
      <w:r w:rsidR="00980716">
        <w:t xml:space="preserve"> (</w:t>
      </w:r>
      <w:r>
        <w:t>Clic</w:t>
      </w:r>
      <w:r w:rsidR="00980716">
        <w:t>)</w:t>
      </w:r>
    </w:p>
    <w:p w:rsidR="00980716" w:rsidRPr="00980716" w:rsidRDefault="00980716" w:rsidP="00980716">
      <w:pPr>
        <w:pStyle w:val="Textoindependiente"/>
      </w:pPr>
    </w:p>
    <w:p w:rsidR="00A31DE0" w:rsidRDefault="00A31DE0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“Usuari” i invisible el panel “Usuaris”.</w:t>
      </w:r>
    </w:p>
    <w:p w:rsidR="009D0E7E" w:rsidRDefault="009D0E7E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L’etiqueta de títol del panel Usuari ha de tenir el text “Alta d’usuari”.</w:t>
      </w:r>
    </w:p>
    <w:p w:rsidR="009D0E7E" w:rsidRDefault="009D0E7E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La caixa de text del nom d’usuari ha d’estar habilitada.</w:t>
      </w:r>
    </w:p>
    <w:p w:rsidR="009D0E7E" w:rsidRDefault="009D0E7E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a visible les etiquetes, les caixes de text i els controls de validació de la contrasenya i de la confirmació de la contrasenya.</w:t>
      </w:r>
    </w:p>
    <w:p w:rsidR="008A37F2" w:rsidRDefault="008A37F2" w:rsidP="009D0E7E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També hem d’habilitar el </w:t>
      </w:r>
      <w:proofErr w:type="spellStart"/>
      <w:r>
        <w:rPr>
          <w:lang w:val="ca-ES"/>
        </w:rPr>
        <w:t>TextBox</w:t>
      </w:r>
      <w:proofErr w:type="spellEnd"/>
      <w:r>
        <w:rPr>
          <w:lang w:val="ca-ES"/>
        </w:rPr>
        <w:t xml:space="preserve"> del nom de l’usuari</w:t>
      </w:r>
      <w:r w:rsidR="004460E1">
        <w:rPr>
          <w:lang w:val="ca-ES"/>
        </w:rPr>
        <w:t>.</w:t>
      </w:r>
    </w:p>
    <w:p w:rsidR="001B2BE6" w:rsidRDefault="001B2BE6" w:rsidP="001B2BE6">
      <w:pPr>
        <w:pStyle w:val="Ttulo3"/>
        <w:rPr>
          <w:lang w:val="ca-ES"/>
        </w:rPr>
      </w:pP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Usuaris (</w:t>
      </w:r>
      <w:proofErr w:type="spellStart"/>
      <w:r>
        <w:rPr>
          <w:lang w:val="ca-ES"/>
        </w:rPr>
        <w:t>RowDeleting</w:t>
      </w:r>
      <w:proofErr w:type="spellEnd"/>
      <w:r>
        <w:rPr>
          <w:lang w:val="ca-ES"/>
        </w:rPr>
        <w:t>)</w:t>
      </w:r>
    </w:p>
    <w:p w:rsidR="001B2BE6" w:rsidRDefault="001B2BE6" w:rsidP="001B2BE6">
      <w:pPr>
        <w:pStyle w:val="Textoindependiente"/>
        <w:rPr>
          <w:lang w:val="ca-ES"/>
        </w:rPr>
      </w:pPr>
    </w:p>
    <w:p w:rsidR="001B2BE6" w:rsidRDefault="00A31DE0" w:rsidP="00A31DE0">
      <w:pPr>
        <w:pStyle w:val="Prrafodelista"/>
        <w:numPr>
          <w:ilvl w:val="0"/>
          <w:numId w:val="25"/>
        </w:numPr>
        <w:rPr>
          <w:lang w:val="ca-ES"/>
        </w:rPr>
      </w:pPr>
      <w:r w:rsidRPr="00A31DE0">
        <w:rPr>
          <w:lang w:val="ca-ES"/>
        </w:rPr>
        <w:t>Esborrar de la base de dades d’usuaris, l’usuari seleccionat.</w:t>
      </w:r>
    </w:p>
    <w:p w:rsidR="00A31DE0" w:rsidRDefault="004460E1" w:rsidP="00A31DE0">
      <w:pPr>
        <w:pStyle w:val="Prrafodelista"/>
        <w:numPr>
          <w:ilvl w:val="0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hi ha error mostrar el missatge. En cas contrari, m</w:t>
      </w:r>
      <w:r w:rsidR="00A31DE0">
        <w:rPr>
          <w:lang w:val="ca-ES"/>
        </w:rPr>
        <w:t xml:space="preserve">ostrar els usuaris en la </w:t>
      </w:r>
      <w:proofErr w:type="spellStart"/>
      <w:r w:rsidR="00A31DE0">
        <w:rPr>
          <w:lang w:val="ca-ES"/>
        </w:rPr>
        <w:t>grid</w:t>
      </w:r>
      <w:proofErr w:type="spellEnd"/>
      <w:r w:rsidR="00A31DE0">
        <w:rPr>
          <w:lang w:val="ca-ES"/>
        </w:rPr>
        <w:t>:</w:t>
      </w:r>
    </w:p>
    <w:p w:rsidR="004460E1" w:rsidRDefault="004460E1" w:rsidP="004460E1">
      <w:pPr>
        <w:pStyle w:val="Prrafodelista"/>
        <w:numPr>
          <w:ilvl w:val="1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Crear una llista de </w:t>
      </w:r>
      <w:proofErr w:type="spellStart"/>
      <w:r>
        <w:rPr>
          <w:lang w:val="ca-ES"/>
        </w:rPr>
        <w:t>IdentityUsers</w:t>
      </w:r>
      <w:proofErr w:type="spellEnd"/>
      <w:r>
        <w:rPr>
          <w:lang w:val="ca-ES"/>
        </w:rPr>
        <w:t xml:space="preserve"> amb tots els usuaris que existeixen.</w:t>
      </w:r>
    </w:p>
    <w:p w:rsidR="004460E1" w:rsidRPr="00C3298E" w:rsidRDefault="004460E1" w:rsidP="004460E1">
      <w:pPr>
        <w:pStyle w:val="Prrafodelista"/>
        <w:numPr>
          <w:ilvl w:val="1"/>
          <w:numId w:val="25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la llista de </w:t>
      </w:r>
      <w:proofErr w:type="spellStart"/>
      <w:r>
        <w:rPr>
          <w:lang w:val="ca-ES"/>
        </w:rPr>
        <w:t>IdentityUsers</w:t>
      </w:r>
      <w:proofErr w:type="spellEnd"/>
      <w:r>
        <w:rPr>
          <w:lang w:val="ca-ES"/>
        </w:rPr>
        <w:t xml:space="preserve">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1B2BE6" w:rsidRDefault="001B2BE6" w:rsidP="001B2BE6">
      <w:pPr>
        <w:pStyle w:val="Ttulo3"/>
        <w:rPr>
          <w:lang w:val="ca-ES"/>
        </w:rPr>
      </w:pP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Usuaris (</w:t>
      </w:r>
      <w:proofErr w:type="spellStart"/>
      <w:r>
        <w:rPr>
          <w:lang w:val="ca-ES"/>
        </w:rPr>
        <w:t>SelectedIndexChanging</w:t>
      </w:r>
      <w:proofErr w:type="spellEnd"/>
      <w:r>
        <w:rPr>
          <w:lang w:val="ca-ES"/>
        </w:rPr>
        <w:t>)</w:t>
      </w:r>
    </w:p>
    <w:p w:rsidR="00A31DE0" w:rsidRDefault="00A31DE0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“Usuari” i invisible el panel “Usuaris”.</w:t>
      </w:r>
    </w:p>
    <w:p w:rsidR="00E1081A" w:rsidRDefault="00E1081A" w:rsidP="00E1081A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L’etiqueta de títol del panel Usuari ha de tenir el text “Modificació d’usuari”.</w:t>
      </w:r>
    </w:p>
    <w:p w:rsidR="00E1081A" w:rsidRDefault="00E1081A" w:rsidP="00E1081A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La caixa de text del nom d’usuari ha d’estar </w:t>
      </w:r>
      <w:proofErr w:type="spellStart"/>
      <w:r>
        <w:rPr>
          <w:lang w:val="ca-ES"/>
        </w:rPr>
        <w:t>deshabilitada</w:t>
      </w:r>
      <w:proofErr w:type="spellEnd"/>
      <w:r>
        <w:rPr>
          <w:lang w:val="ca-ES"/>
        </w:rPr>
        <w:t>.</w:t>
      </w:r>
    </w:p>
    <w:p w:rsidR="00E1081A" w:rsidRDefault="00E1081A" w:rsidP="00E1081A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a invisible les etiquetes, les caixes de text i els controls de validació de la contrasenya i de la confirmació de la contrasenya.</w:t>
      </w:r>
    </w:p>
    <w:p w:rsidR="00A31DE0" w:rsidRDefault="00A31DE0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Obtenir la informació de l’usuari seleccionat de la base de dades d’usuaris.</w:t>
      </w:r>
    </w:p>
    <w:p w:rsidR="00A31DE0" w:rsidRDefault="00E1081A" w:rsidP="00A31DE0">
      <w:pPr>
        <w:pStyle w:val="Prrafodelista"/>
        <w:numPr>
          <w:ilvl w:val="0"/>
          <w:numId w:val="3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Informar les dades de la pàgina, nom d’usuari, correu electrònic i telèfon amb les dades de l’usuari recuperat.</w:t>
      </w:r>
    </w:p>
    <w:p w:rsidR="00335993" w:rsidRDefault="00335993">
      <w:pPr>
        <w:jc w:val="left"/>
        <w:rPr>
          <w:b/>
          <w:bCs/>
          <w:sz w:val="26"/>
          <w:szCs w:val="28"/>
          <w:lang w:val="ca-ES"/>
        </w:rPr>
      </w:pPr>
      <w:r>
        <w:rPr>
          <w:lang w:val="ca-ES"/>
        </w:rPr>
        <w:br w:type="page"/>
      </w:r>
    </w:p>
    <w:p w:rsidR="00D608CA" w:rsidRPr="00A31DE0" w:rsidRDefault="00E1081A" w:rsidP="00D112A4">
      <w:pPr>
        <w:pStyle w:val="Ttulo3"/>
        <w:rPr>
          <w:lang w:val="ca-ES"/>
        </w:rPr>
      </w:pPr>
      <w:r>
        <w:rPr>
          <w:lang w:val="ca-ES"/>
        </w:rPr>
        <w:lastRenderedPageBreak/>
        <w:t>I</w:t>
      </w:r>
      <w:r w:rsidR="00A31DE0" w:rsidRPr="00A31DE0">
        <w:rPr>
          <w:lang w:val="ca-ES"/>
        </w:rPr>
        <w:t xml:space="preserve">matge </w:t>
      </w:r>
      <w:r w:rsidR="00D112A4" w:rsidRPr="00A31DE0">
        <w:rPr>
          <w:lang w:val="ca-ES"/>
        </w:rPr>
        <w:t>A</w:t>
      </w:r>
      <w:r w:rsidR="00A31DE0" w:rsidRPr="00A31DE0">
        <w:rPr>
          <w:lang w:val="ca-ES"/>
        </w:rPr>
        <w:t>cceptar</w:t>
      </w:r>
      <w:r w:rsidR="00D112A4" w:rsidRPr="00A31DE0">
        <w:rPr>
          <w:lang w:val="ca-ES"/>
        </w:rPr>
        <w:t xml:space="preserve"> (</w:t>
      </w:r>
      <w:proofErr w:type="spellStart"/>
      <w:r w:rsidR="00D112A4" w:rsidRPr="00A31DE0">
        <w:rPr>
          <w:lang w:val="ca-ES"/>
        </w:rPr>
        <w:t>Click</w:t>
      </w:r>
      <w:proofErr w:type="spellEnd"/>
      <w:r w:rsidR="00D112A4" w:rsidRPr="00A31DE0">
        <w:rPr>
          <w:lang w:val="ca-ES"/>
        </w:rPr>
        <w:t>)</w:t>
      </w:r>
    </w:p>
    <w:p w:rsidR="00A31DE0" w:rsidRDefault="00A31DE0" w:rsidP="00A31DE0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 w:rsidRPr="00A31DE0">
        <w:rPr>
          <w:lang w:val="ca-ES"/>
        </w:rPr>
        <w:t>Si l’acció és un alta</w:t>
      </w:r>
      <w:r>
        <w:rPr>
          <w:lang w:val="ca-ES"/>
        </w:rPr>
        <w:t>:</w:t>
      </w:r>
    </w:p>
    <w:p w:rsidR="00A31DE0" w:rsidRDefault="00A31DE0" w:rsidP="00335993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Crear un usuari nou a la base de dades d’usuaris amb el nom d’usua</w:t>
      </w:r>
      <w:r w:rsidR="00F51EFC">
        <w:rPr>
          <w:lang w:val="ca-ES"/>
        </w:rPr>
        <w:t>ri , la contrasenya i el correu i el telèfon.</w:t>
      </w:r>
    </w:p>
    <w:p w:rsidR="00335993" w:rsidRPr="00771D54" w:rsidRDefault="00335993" w:rsidP="00335993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d’error. Mostrar l’error a la pàgina.</w:t>
      </w:r>
    </w:p>
    <w:p w:rsidR="00A31DE0" w:rsidRDefault="00A31DE0" w:rsidP="00A31DE0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Si l’acció és una modificació:</w:t>
      </w:r>
    </w:p>
    <w:p w:rsidR="000878C5" w:rsidRDefault="000878C5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Obtenir les dades de l’usuari de la base de dades d’usuaris.</w:t>
      </w:r>
    </w:p>
    <w:p w:rsidR="000878C5" w:rsidRDefault="00771D54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Modificar les dades de l’usuari i modificar la base de dades amb aquestes dades.</w:t>
      </w:r>
    </w:p>
    <w:p w:rsidR="00335993" w:rsidRDefault="00335993" w:rsidP="000878C5">
      <w:pPr>
        <w:pStyle w:val="Prrafodelista"/>
        <w:numPr>
          <w:ilvl w:val="1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En cas d’error. Mostrar error a la pàgina.</w:t>
      </w:r>
    </w:p>
    <w:p w:rsidR="000878C5" w:rsidRDefault="000878C5" w:rsidP="000878C5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“Usuaris” i invisible el panel “Usuari”.</w:t>
      </w:r>
    </w:p>
    <w:p w:rsidR="00771D54" w:rsidRDefault="00771D54" w:rsidP="00771D54">
      <w:pPr>
        <w:pStyle w:val="Prrafodelista"/>
        <w:numPr>
          <w:ilvl w:val="0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Mostrar els usuaris en la </w:t>
      </w:r>
      <w:proofErr w:type="spellStart"/>
      <w:r>
        <w:rPr>
          <w:lang w:val="ca-ES"/>
        </w:rPr>
        <w:t>grid</w:t>
      </w:r>
      <w:proofErr w:type="spellEnd"/>
      <w:r>
        <w:rPr>
          <w:lang w:val="ca-ES"/>
        </w:rPr>
        <w:t>:</w:t>
      </w:r>
    </w:p>
    <w:p w:rsidR="00771D54" w:rsidRDefault="00771D54" w:rsidP="00771D54">
      <w:pPr>
        <w:pStyle w:val="Prrafodelista"/>
        <w:numPr>
          <w:ilvl w:val="1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Crear una llista de </w:t>
      </w:r>
      <w:proofErr w:type="spellStart"/>
      <w:r>
        <w:rPr>
          <w:lang w:val="ca-ES"/>
        </w:rPr>
        <w:t>IdentityUsers</w:t>
      </w:r>
      <w:proofErr w:type="spellEnd"/>
      <w:r>
        <w:rPr>
          <w:lang w:val="ca-ES"/>
        </w:rPr>
        <w:t xml:space="preserve"> amb tots els usuaris que existeixen.</w:t>
      </w:r>
    </w:p>
    <w:p w:rsidR="00771D54" w:rsidRPr="00C3298E" w:rsidRDefault="00771D54" w:rsidP="00771D54">
      <w:pPr>
        <w:pStyle w:val="Prrafodelista"/>
        <w:numPr>
          <w:ilvl w:val="1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la llista de </w:t>
      </w:r>
      <w:proofErr w:type="spellStart"/>
      <w:r>
        <w:rPr>
          <w:lang w:val="ca-ES"/>
        </w:rPr>
        <w:t>IdentityUsers</w:t>
      </w:r>
      <w:proofErr w:type="spellEnd"/>
      <w:r>
        <w:rPr>
          <w:lang w:val="ca-ES"/>
        </w:rPr>
        <w:t xml:space="preserve">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0878C5" w:rsidRPr="00A31DE0" w:rsidRDefault="000878C5" w:rsidP="000878C5">
      <w:pPr>
        <w:pStyle w:val="Ttulo3"/>
        <w:rPr>
          <w:lang w:val="ca-ES"/>
        </w:rPr>
      </w:pPr>
      <w:r w:rsidRPr="00A31DE0">
        <w:rPr>
          <w:lang w:val="ca-ES"/>
        </w:rPr>
        <w:t xml:space="preserve">Botó Imatge </w:t>
      </w:r>
      <w:r>
        <w:rPr>
          <w:lang w:val="ca-ES"/>
        </w:rPr>
        <w:t>Cancel·lar</w:t>
      </w:r>
      <w:r w:rsidRPr="00A31DE0">
        <w:rPr>
          <w:lang w:val="ca-ES"/>
        </w:rPr>
        <w:t xml:space="preserve"> (</w:t>
      </w:r>
      <w:proofErr w:type="spellStart"/>
      <w:r w:rsidRPr="00A31DE0">
        <w:rPr>
          <w:lang w:val="ca-ES"/>
        </w:rPr>
        <w:t>Click</w:t>
      </w:r>
      <w:proofErr w:type="spellEnd"/>
      <w:r w:rsidRPr="00A31DE0">
        <w:rPr>
          <w:lang w:val="ca-ES"/>
        </w:rPr>
        <w:t>)</w:t>
      </w:r>
    </w:p>
    <w:p w:rsidR="000878C5" w:rsidRDefault="000878C5" w:rsidP="000878C5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>Posar visible el panel “Usuaris” i invisible el panel “Usuari”.</w:t>
      </w:r>
    </w:p>
    <w:p w:rsidR="00335993" w:rsidRPr="00C3298E" w:rsidRDefault="00335993" w:rsidP="00335993">
      <w:pPr>
        <w:pStyle w:val="Prrafodelista"/>
        <w:numPr>
          <w:ilvl w:val="0"/>
          <w:numId w:val="26"/>
        </w:numPr>
        <w:tabs>
          <w:tab w:val="left" w:pos="7275"/>
        </w:tabs>
        <w:autoSpaceDE w:val="0"/>
        <w:autoSpaceDN w:val="0"/>
        <w:adjustRightInd w:val="0"/>
        <w:rPr>
          <w:lang w:val="ca-ES"/>
        </w:rPr>
      </w:pPr>
      <w:r>
        <w:rPr>
          <w:lang w:val="ca-ES"/>
        </w:rPr>
        <w:t xml:space="preserve">Fer que la font de dades de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 xml:space="preserve"> sigui la llista de </w:t>
      </w:r>
      <w:proofErr w:type="spellStart"/>
      <w:r>
        <w:rPr>
          <w:lang w:val="ca-ES"/>
        </w:rPr>
        <w:t>IdentityUsers</w:t>
      </w:r>
      <w:proofErr w:type="spellEnd"/>
      <w:r>
        <w:rPr>
          <w:lang w:val="ca-ES"/>
        </w:rPr>
        <w:t xml:space="preserve"> i fer que es mostri a la </w:t>
      </w:r>
      <w:proofErr w:type="spellStart"/>
      <w:r>
        <w:rPr>
          <w:lang w:val="ca-ES"/>
        </w:rPr>
        <w:t>gridview</w:t>
      </w:r>
      <w:proofErr w:type="spellEnd"/>
      <w:r>
        <w:rPr>
          <w:lang w:val="ca-ES"/>
        </w:rPr>
        <w:t>.</w:t>
      </w:r>
    </w:p>
    <w:p w:rsidR="00A31DE0" w:rsidRDefault="00A31DE0" w:rsidP="007E7B01">
      <w:pPr>
        <w:autoSpaceDE w:val="0"/>
        <w:autoSpaceDN w:val="0"/>
        <w:adjustRightInd w:val="0"/>
      </w:pPr>
    </w:p>
    <w:sectPr w:rsidR="00A31DE0" w:rsidSect="00055ACB">
      <w:headerReference w:type="default" r:id="rId12"/>
      <w:footerReference w:type="default" r:id="rId13"/>
      <w:type w:val="continuous"/>
      <w:pgSz w:w="11906" w:h="16838"/>
      <w:pgMar w:top="2835" w:right="1134" w:bottom="1560" w:left="1134" w:header="567" w:footer="5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79A" w:rsidRDefault="00D9179A">
      <w:r>
        <w:separator/>
      </w:r>
    </w:p>
  </w:endnote>
  <w:endnote w:type="continuationSeparator" w:id="0">
    <w:p w:rsidR="00D9179A" w:rsidRDefault="00D91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209"/>
      <w:gridCol w:w="210"/>
      <w:gridCol w:w="210"/>
      <w:gridCol w:w="4403"/>
      <w:gridCol w:w="4402"/>
      <w:gridCol w:w="211"/>
    </w:tblGrid>
    <w:tr w:rsidR="00A31DE0" w:rsidTr="00201B7F">
      <w:trPr>
        <w:trHeight w:val="81"/>
      </w:trPr>
      <w:tc>
        <w:tcPr>
          <w:tcW w:w="209" w:type="dxa"/>
          <w:tcBorders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 w:val="restart"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Pr="009B4757" w:rsidRDefault="0027656F" w:rsidP="00201B7F">
          <w:pPr>
            <w:pStyle w:val="Contenidodelatabla"/>
            <w:shd w:val="clear" w:color="auto" w:fill="004586"/>
            <w:snapToGrid w:val="0"/>
            <w:rPr>
              <w:color w:val="FFFFFF"/>
              <w:sz w:val="16"/>
              <w:szCs w:val="16"/>
            </w:rPr>
          </w:pPr>
          <w:fldSimple w:instr=" FILENAME  \* FirstCap  \* MERGEFORMAT ">
            <w:r w:rsidR="00450655" w:rsidRPr="00450655">
              <w:rPr>
                <w:rFonts w:cs="Arial"/>
                <w:noProof/>
                <w:color w:val="FFFFFF"/>
                <w:sz w:val="16"/>
                <w:szCs w:val="16"/>
              </w:rPr>
              <w:t>UF1</w:t>
            </w:r>
            <w:r w:rsidR="00450655" w:rsidRPr="00450655">
              <w:rPr>
                <w:noProof/>
                <w:sz w:val="16"/>
                <w:szCs w:val="16"/>
              </w:rPr>
              <w:t>_NF3_EA01 - Exercici Usuaris</w:t>
            </w:r>
          </w:fldSimple>
        </w:p>
      </w:tc>
      <w:tc>
        <w:tcPr>
          <w:tcW w:w="4402" w:type="dxa"/>
          <w:vMerge w:val="restart"/>
          <w:shd w:val="clear" w:color="auto" w:fill="004586"/>
        </w:tcPr>
        <w:p w:rsidR="00A31DE0" w:rsidRDefault="00A31DE0" w:rsidP="00A90386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</w:rPr>
          </w:pPr>
          <w:r>
            <w:rPr>
              <w:color w:val="FFFFFF"/>
            </w:rPr>
            <w:t xml:space="preserve">Francisco Fernández </w:t>
          </w:r>
          <w:proofErr w:type="spellStart"/>
          <w:r>
            <w:rPr>
              <w:color w:val="FFFFFF"/>
            </w:rPr>
            <w:t>Fernández</w:t>
          </w:r>
          <w:proofErr w:type="spellEnd"/>
          <w:r>
            <w:rPr>
              <w:color w:val="FFFFFF"/>
            </w:rPr>
            <w:t xml:space="preserve"> </w:t>
          </w:r>
        </w:p>
      </w:tc>
      <w:tc>
        <w:tcPr>
          <w:tcW w:w="211" w:type="dxa"/>
          <w:tcBorders>
            <w:left w:val="single" w:sz="8" w:space="0" w:color="FFFFFF"/>
            <w:bottom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  <w:tr w:rsidR="00A31DE0">
      <w:tc>
        <w:tcPr>
          <w:tcW w:w="209" w:type="dxa"/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210" w:type="dxa"/>
          <w:tcBorders>
            <w:left w:val="single" w:sz="8" w:space="0" w:color="FFFFFF"/>
          </w:tcBorders>
          <w:shd w:val="clear" w:color="auto" w:fill="FF420E"/>
        </w:tcPr>
        <w:p w:rsidR="00A31DE0" w:rsidRDefault="00A31DE0">
          <w:pPr>
            <w:pStyle w:val="Contenidodelatabla"/>
            <w:shd w:val="clear" w:color="auto" w:fill="FF420E"/>
            <w:snapToGrid w:val="0"/>
            <w:jc w:val="right"/>
            <w:rPr>
              <w:color w:val="FFFFFF"/>
              <w:sz w:val="4"/>
              <w:szCs w:val="4"/>
            </w:rPr>
          </w:pPr>
        </w:p>
      </w:tc>
      <w:tc>
        <w:tcPr>
          <w:tcW w:w="4403" w:type="dxa"/>
          <w:vMerge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Default="00A31DE0"/>
      </w:tc>
      <w:tc>
        <w:tcPr>
          <w:tcW w:w="4402" w:type="dxa"/>
          <w:vMerge/>
          <w:shd w:val="clear" w:color="auto" w:fill="004586"/>
        </w:tcPr>
        <w:p w:rsidR="00A31DE0" w:rsidRDefault="00A31DE0"/>
      </w:tc>
      <w:tc>
        <w:tcPr>
          <w:tcW w:w="211" w:type="dxa"/>
          <w:tcBorders>
            <w:left w:val="single" w:sz="8" w:space="0" w:color="FFFFFF"/>
          </w:tcBorders>
          <w:shd w:val="clear" w:color="auto" w:fill="004586"/>
        </w:tcPr>
        <w:p w:rsidR="00A31DE0" w:rsidRDefault="00A31DE0">
          <w:pPr>
            <w:pStyle w:val="Contenidodelatabla"/>
            <w:shd w:val="clear" w:color="auto" w:fill="004586"/>
            <w:snapToGrid w:val="0"/>
            <w:jc w:val="right"/>
            <w:rPr>
              <w:color w:val="FFFFFF"/>
              <w:sz w:val="4"/>
              <w:szCs w:val="4"/>
            </w:rPr>
          </w:pPr>
        </w:p>
      </w:tc>
    </w:tr>
  </w:tbl>
  <w:p w:rsidR="00A31DE0" w:rsidRDefault="00A31DE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79A" w:rsidRDefault="00D9179A">
      <w:r>
        <w:separator/>
      </w:r>
    </w:p>
  </w:footnote>
  <w:footnote w:type="continuationSeparator" w:id="0">
    <w:p w:rsidR="00D9179A" w:rsidRDefault="00D917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805"/>
      <w:gridCol w:w="500"/>
      <w:gridCol w:w="310"/>
      <w:gridCol w:w="769"/>
      <w:gridCol w:w="41"/>
      <w:gridCol w:w="800"/>
      <w:gridCol w:w="810"/>
      <w:gridCol w:w="790"/>
      <w:gridCol w:w="810"/>
      <w:gridCol w:w="800"/>
      <w:gridCol w:w="810"/>
      <w:gridCol w:w="790"/>
      <w:gridCol w:w="739"/>
      <w:gridCol w:w="70"/>
      <w:gridCol w:w="365"/>
      <w:gridCol w:w="429"/>
    </w:tblGrid>
    <w:tr w:rsidR="00A31DE0" w:rsidRPr="00303A05" w:rsidTr="00D153FB">
      <w:trPr>
        <w:trHeight w:val="232"/>
      </w:trPr>
      <w:tc>
        <w:tcPr>
          <w:tcW w:w="1305" w:type="dxa"/>
          <w:gridSpan w:val="2"/>
          <w:vMerge w:val="restart"/>
          <w:tcBorders>
            <w:top w:val="single" w:sz="4" w:space="0" w:color="FFFFFF"/>
            <w:right w:val="single" w:sz="4" w:space="0" w:color="1F497D"/>
          </w:tcBorders>
          <w:shd w:val="clear" w:color="auto" w:fill="004586"/>
        </w:tcPr>
        <w:p w:rsidR="00A31DE0" w:rsidRPr="00303A05" w:rsidRDefault="0027656F">
          <w:pPr>
            <w:pStyle w:val="Contenidodelatabla"/>
            <w:snapToGrid w:val="0"/>
            <w:ind w:left="-511" w:right="5" w:hanging="24"/>
            <w:rPr>
              <w:color w:val="FFFFFF"/>
            </w:rPr>
          </w:pPr>
          <w:r w:rsidRPr="0027656F">
            <w:rPr>
              <w:rFonts w:ascii="Times New Roman" w:hAnsi="Times New Roman"/>
              <w:lang w:val="ca-ES" w:eastAsia="hi-IN" w:bidi="hi-IN"/>
            </w:rPr>
            <w:pict>
              <v:group id="_x0000_s2049" style="position:absolute;left:0;text-align:left;margin-left:-1.15pt;margin-top:-.6pt;width:60.7pt;height:40.75pt;z-index:251657728;mso-wrap-distance-left:0;mso-wrap-distance-right:0" coordorigin="1" coordsize="1213,814">
                <o:lock v:ext="edit" text="t"/>
                <v:group id="_x0000_s2050" style="position:absolute;left:1;width:1213;height:814;mso-wrap-distance-left:0;mso-wrap-distance-right:0" coordorigin="1" coordsize="1213,814">
                  <o:lock v:ext="edit" text="t"/>
                  <v:group id="_x0000_s2051" style="position:absolute;left:1;width:1213;height:814;mso-wrap-distance-left:0;mso-wrap-distance-right:0" coordorigin="1" coordsize="1213,814">
                    <o:lock v:ext="edit" text="t"/>
                    <v:group id="_x0000_s2052" style="position:absolute;left:1;width:1213;height:814;mso-wrap-distance-left:0;mso-wrap-distance-right:0" coordorigin="1" coordsize="1213,814">
                      <o:lock v:ext="edit" text="t"/>
                      <v:group id="_x0000_s2053" style="position:absolute;left:1;width:1213;height:814;mso-wrap-distance-left:0;mso-wrap-distance-right:0" coordorigin="1" coordsize="1213,814">
                        <o:lock v:ext="edit" text="t"/>
                        <v:group id="_x0000_s2054" style="position:absolute;left:1;width:1213;height:414;mso-wrap-distance-left:0;mso-wrap-distance-right:0" coordorigin="1" coordsize="1213,414">
                          <o:lock v:ext="edit" text="t"/>
                          <v:group id="_x0000_s2055" style="position:absolute;left:1;width:414;height:414;mso-wrap-distance-left:0;mso-wrap-distance-right:0" coordorigin="1" coordsize="414,414">
                            <o:lock v:ext="edit" text="t"/>
                            <v:shape id="_x0000_s2056" style="position:absolute;left: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57" style="position:absolute;left:1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58" style="position:absolute;left:400;width:414;height:414;mso-wrap-distance-left:0;mso-wrap-distance-right:0" coordorigin="400" coordsize="414,414">
                            <o:lock v:ext="edit" text="t"/>
                            <v:shape id="_x0000_s2059" style="position:absolute;left:412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0" style="position:absolute;left:4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1" style="position:absolute;left:800;width:414;height:414;mso-wrap-distance-left:0;mso-wrap-distance-right:0" coordorigin="800" coordsize="414,414">
                            <o:lock v:ext="edit" text="t"/>
                            <v:shape id="_x0000_s2062" style="position:absolute;left:813;top:12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3" style="position:absolute;left:800;width:414;height:414;mso-wrap-style:none;v-text-anchor:middle" coordsize="416,416" o:spt="100" adj="0,,0" path="m,404hhl,12c,5,5,,12,l404,v6,,11,5,11,12l415,404v,6,-5,11,-11,11l12,415c5,415,,410,,404xm23,392r369,l392,23,23,23r,369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  <v:group id="_x0000_s2064" style="position:absolute;left:1;top:400;width:1213;height:414;mso-wrap-distance-left:0;mso-wrap-distance-right:0" coordorigin="1,400" coordsize="1213,414">
                          <o:lock v:ext="edit" text="t"/>
                          <v:group id="_x0000_s2065" style="position:absolute;left:1;top:400;width:414;height:414;mso-wrap-distance-left:0;mso-wrap-distance-right:0" coordorigin="1,400" coordsize="414,414">
                            <o:lock v:ext="edit" text="t"/>
                            <v:shape id="_x0000_s2066" style="position:absolute;left: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67" style="position:absolute;left:1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68" style="position:absolute;left:400;top:400;width:414;height:414;mso-wrap-distance-left:0;mso-wrap-distance-right:0" coordorigin="400,400" coordsize="414,414">
                            <o:lock v:ext="edit" text="t"/>
                            <v:shape id="_x0000_s2069" style="position:absolute;left:412;top:411;width:391;height:391;mso-wrap-style:none;v-text-anchor:middle" coordsize="393,393" path="m,392l,,392,r,392l,392e" fillcolor="#004586" stroked="f" strokecolor="white">
                              <v:fill color2="#ffba79"/>
                              <v:stroke color2="black"/>
                            </v:shape>
                            <v:shape id="_x0000_s2070" style="position:absolute;left:4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  <v:group id="_x0000_s2071" style="position:absolute;left:800;top:400;width:414;height:414;mso-wrap-distance-left:0;mso-wrap-distance-right:0" coordorigin="800,400" coordsize="414,414">
                            <o:lock v:ext="edit" text="t"/>
                            <v:shape id="_x0000_s2072" style="position:absolute;left:813;top:411;width:391;height:391;mso-wrap-style:none;v-text-anchor:middle" coordsize="393,393" path="m,392l,,392,r,392l,392e" fillcolor="#ff420e" stroked="f" strokecolor="white">
                              <v:fill color2="#00bdf1"/>
                              <v:stroke color2="black"/>
                            </v:shape>
                            <v:shape id="_x0000_s2073" style="position:absolute;left:800;top:400;width:414;height:414;mso-wrap-style:none;v-text-anchor:middle" coordsize="416,416" o:spt="100" adj="0,,0" path="m,403hhl,12c,5,5,,12,l404,v6,,11,5,11,12l415,403v,7,-5,12,-11,12l12,415c5,415,,410,,403xm23,391r369,l392,23,23,23r,368xe" stroked="f" strokecolor="white">
                              <v:fill color2="black"/>
                              <v:stroke color2="black" joinstyle="round"/>
                              <v:formulas/>
                              <v:path o:connecttype="segments"/>
                            </v:shape>
                          </v:group>
                        </v:group>
                      </v:group>
                      <v:shape id="_x0000_s2074" style="position:absolute;left:63;top:87;width:698;height:661;mso-wrap-style:none;v-text-anchor:middle" coordsize="711,684" o:spt="100" adj="0,,0" path="m671,316hhl225,411v13,47,39,80,77,98c341,527,393,529,458,516v41,-9,80,-25,115,-48c608,445,636,423,655,401r21,-5l710,552v-41,28,-80,49,-117,66c555,634,513,647,466,657,344,683,245,675,169,634,92,593,43,522,21,420,,320,14,234,63,162,111,90,190,44,297,21,396,,475,9,536,48v61,40,100,106,121,200l671,316xm453,244c443,203,427,174,403,158,380,141,348,137,308,146v-38,8,-67,24,-87,49c200,219,194,254,200,297l453,244xe" stroked="f" strokecolor="white">
                        <v:fill color2="black"/>
                        <v:stroke color2="black" joinstyle="round"/>
                        <v:formulas/>
                        <v:path o:connecttype="segments"/>
                      </v:shape>
                    </v:group>
                    <v:group id="_x0000_s2075" style="position:absolute;left:254;top:210;width:269;height:164;mso-wrap-distance-left:0;mso-wrap-distance-right:0" coordorigin="254,210" coordsize="269,164">
                      <o:lock v:ext="edit" text="t"/>
                      <v:shape id="_x0000_s2076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color="#004586" stroked="f" strokecolor="#004586">
                        <v:fill color2="#ffba79"/>
                        <v:stroke color2="#ffba79"/>
                      </v:shape>
                      <v:shape id="_x0000_s2077" style="position:absolute;left:254;top:210;width:269;height:164;mso-wrap-style:none;v-text-anchor:middle" coordsize="271,166" path="m3,165l2,159,1,152,,145r,-7l,131r1,-7l1,118r2,-7l4,104,6,97,8,91r3,-7l13,78r3,-6l20,66r4,-6l27,55r5,-6l36,44r5,-5l46,34r5,-4l57,26r5,-4l68,18r6,-3l80,12,87,9,93,7r7,-2l107,3r6,-1l120,1,127,r7,l141,r6,l154,1r7,1l168,3r7,2l181,7r7,2l194,12r6,3l206,18r6,4l218,25r5,5l228,34r6,5l238,43r5,6l247,54r4,6l255,66r3,5l261,77r3,7l266,90r3,7l270,104,137,137,3,165e" filled="f" strokecolor="#004586">
                        <v:stroke color2="#ffba79"/>
                      </v:shape>
                    </v:group>
                  </v:group>
                  <v:group id="_x0000_s2078" style="position:absolute;left:327;top:473;width:255;height:126;mso-wrap-distance-left:0;mso-wrap-distance-right:0" coordorigin="327,473" coordsize="255,126">
                    <o:lock v:ext="edit" text="t"/>
                    <v:group id="_x0000_s2079" style="position:absolute;left:356;top:528;width:70;height:71;mso-wrap-distance-left:0;mso-wrap-distance-right:0" coordorigin="356,528" coordsize="70,71">
                      <o:lock v:ext="edit" text="t"/>
                      <v:shape id="_x0000_s2080" style="position:absolute;left:356;top:528;width:70;height:71;mso-wrap-style:none;v-text-anchor:middle" coordsize="72,73" path="m69,72l64,71r-5,l54,71,49,70r-5,l40,69,35,68,30,67,26,66,21,65,16,63,13,62,8,60,4,59,,57,71,,69,72e" fillcolor="#004586" stroked="f" strokecolor="#004586">
                        <v:fill color2="#ffba79"/>
                        <v:stroke color2="#ffba79"/>
                      </v:shape>
                      <v:shape id="_x0000_s2081" style="position:absolute;left:356;top:528;width:70;height:71;mso-wrap-style:none;v-text-anchor:middle" coordsize="72,73" path="m69,72l64,71r-5,l54,71,49,70r-5,l40,69,35,68,30,67,26,66,21,65,16,63,13,62,8,60,4,59,,57,71,,69,72e" filled="f" strokecolor="#004586">
                        <v:stroke color2="#ffba79"/>
                      </v:shape>
                    </v:group>
                    <v:group id="_x0000_s2082" style="position:absolute;left:327;top:473;width:255;height:107;mso-wrap-distance-left:0;mso-wrap-distance-right:0" coordorigin="327,473" coordsize="255,107">
                      <o:lock v:ext="edit" text="t"/>
                      <v:shape id="_x0000_s2083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color="#004586" stroked="f" strokecolor="#004586">
                        <v:fill color2="#ffba79"/>
                        <v:stroke color2="#ffba79"/>
                      </v:shape>
                      <v:shape id="_x0000_s2084" style="position:absolute;left:327;top:473;width:255;height:107;mso-wrap-style:none;v-text-anchor:middle" coordsize="257,109" path="m256,r,5l256,11r-1,5l254,21r-2,5l250,32r-2,5l246,42r-3,5l240,52r-3,5l233,61r-3,5l225,70r-4,4l216,77r-4,4l206,85r-5,3l196,91r-6,3l184,96r-5,2l172,101r-6,1l160,104r-6,1l148,106r-7,1l134,108r-6,l121,108r-6,-1l108,106r-6,l95,104r-6,-1l83,101,77,99,71,97,65,94,60,92,54,89,49,86,44,83,39,79,34,75,30,71,25,67,21,63,18,58,14,54,11,49,9,44,6,39,4,34,2,29,,23,127,,256,e" filled="f" strokecolor="#004586">
                        <v:stroke color2="#ffba79"/>
                      </v:shape>
                    </v:group>
                  </v:group>
                </v:group>
                <v:group id="_x0000_s2085" style="position:absolute;left:359;top:449;width:256;height:127;mso-wrap-distance-left:0;mso-wrap-distance-right:0" coordorigin="359,449" coordsize="256,127">
                  <o:lock v:ext="edit" text="t"/>
                  <v:group id="_x0000_s2086" style="position:absolute;left:389;top:505;width:70;height:71;mso-wrap-distance-left:0;mso-wrap-distance-right:0" coordorigin="389,505" coordsize="70,71">
                    <o:lock v:ext="edit" text="t"/>
                    <v:shape id="_x0000_s2087" style="position:absolute;left:389;top:505;width:70;height:71;mso-wrap-style:none;v-text-anchor:middle" coordsize="72,73" path="m69,72l64,71r-5,l54,70r-5,l44,69r-4,l34,68,30,67,25,66,21,65,16,63,12,62,8,60,4,59,,57,71,,69,72e" fillcolor="#004586" stroked="f" strokecolor="#004586">
                      <v:fill color2="#ffba79"/>
                      <v:stroke color2="#ffba79"/>
                    </v:shape>
                    <v:shape id="_x0000_s2088" style="position:absolute;left:389;top:505;width:70;height:71;mso-wrap-style:none;v-text-anchor:middle" coordsize="72,73" path="m69,72l64,71r-5,l54,70r-5,l44,69r-4,l34,68,30,67,25,66,21,65,16,63,12,62,8,60,4,59,,57,71,,69,72e" filled="f" strokecolor="#004586">
                      <v:stroke color2="#ffba79"/>
                    </v:shape>
                  </v:group>
                  <v:group id="_x0000_s2089" style="position:absolute;left:359;top:449;width:256;height:107;mso-wrap-distance-left:0;mso-wrap-distance-right:0" coordorigin="359,449" coordsize="256,107">
                    <o:lock v:ext="edit" text="t"/>
                    <v:shape id="_x0000_s2090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color="#004586" stroked="f" strokecolor="#004586">
                      <v:fill color2="#ffba79"/>
                      <v:stroke color2="#ffba79"/>
                    </v:shape>
                    <v:shape id="_x0000_s2091" style="position:absolute;left:359;top:449;width:256;height:107;mso-wrap-style:none;v-text-anchor:middle" coordsize="258,109" path="m257,r,6l256,11r-1,5l254,22r-1,5l250,32r-1,5l246,42r-2,5l240,52r-3,5l233,61r-3,5l226,70r-4,4l216,78r-4,4l207,85r-5,3l196,91r-6,3l185,96r-6,3l173,101r-6,2l160,104r-6,1l148,106r-7,1l135,108r-7,l122,108r-7,-1l109,107r-7,-1l96,104r-7,-1l83,101,77,99,71,98,66,95,60,92,54,89,49,86,44,83,39,79,34,75,30,71,25,67,21,63,18,58,15,54,11,49,9,44,6,39,4,34,2,29,,23,127,,257,e" filled="f" strokecolor="#004586">
                      <v:stroke color2="#ffba79"/>
                    </v:shape>
                  </v:group>
                </v:group>
              </v:group>
            </w:pict>
          </w:r>
          <w:r w:rsidR="00A31DE0" w:rsidRPr="00303A05">
            <w:rPr>
              <w:color w:val="FFFFFF"/>
            </w:rPr>
            <w:t xml:space="preserve"> </w:t>
          </w:r>
        </w:p>
      </w:tc>
      <w:tc>
        <w:tcPr>
          <w:tcW w:w="1079" w:type="dxa"/>
          <w:gridSpan w:val="2"/>
          <w:tcBorders>
            <w:top w:val="single" w:sz="4" w:space="0" w:color="FFFFFF"/>
            <w:left w:val="single" w:sz="4" w:space="0" w:color="1F497D"/>
            <w:right w:val="single" w:sz="4" w:space="0" w:color="1F497D"/>
          </w:tcBorders>
          <w:shd w:val="clear" w:color="auto" w:fill="1F497D"/>
        </w:tcPr>
        <w:p w:rsidR="00A31DE0" w:rsidRPr="00303A05" w:rsidRDefault="00A31DE0">
          <w:pPr>
            <w:pStyle w:val="Contenidodelatabla"/>
            <w:snapToGrid w:val="0"/>
            <w:rPr>
              <w:b/>
              <w:bCs/>
              <w:color w:val="FFFFFF"/>
              <w:sz w:val="28"/>
              <w:szCs w:val="28"/>
            </w:rPr>
          </w:pPr>
          <w:r w:rsidRPr="00303A05">
            <w:rPr>
              <w:b/>
              <w:bCs/>
              <w:color w:val="FFFFFF"/>
              <w:sz w:val="28"/>
              <w:szCs w:val="28"/>
            </w:rPr>
            <w:t>CFGS</w:t>
          </w:r>
        </w:p>
      </w:tc>
      <w:tc>
        <w:tcPr>
          <w:tcW w:w="6390" w:type="dxa"/>
          <w:gridSpan w:val="9"/>
          <w:tcBorders>
            <w:top w:val="single" w:sz="4" w:space="0" w:color="FFFFFF"/>
            <w:left w:val="single" w:sz="4" w:space="0" w:color="1F497D"/>
          </w:tcBorders>
          <w:shd w:val="clear" w:color="auto" w:fill="004586"/>
        </w:tcPr>
        <w:p w:rsidR="00A31DE0" w:rsidRPr="00303A05" w:rsidRDefault="00A31DE0" w:rsidP="007E7B01">
          <w:pPr>
            <w:pStyle w:val="Contenidodelatabla"/>
            <w:snapToGrid w:val="0"/>
            <w:rPr>
              <w:color w:val="FFFFFF"/>
              <w:sz w:val="28"/>
              <w:szCs w:val="28"/>
            </w:rPr>
          </w:pPr>
          <w:proofErr w:type="spellStart"/>
          <w:r w:rsidRPr="0030688D"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isseny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Cs/>
              <w:color w:val="FFFFFF"/>
              <w:sz w:val="28"/>
              <w:szCs w:val="28"/>
            </w:rPr>
            <w:t>d’</w:t>
          </w:r>
          <w:r w:rsidRPr="0030688D"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plicacions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>eb</w:t>
          </w:r>
        </w:p>
      </w:tc>
      <w:tc>
        <w:tcPr>
          <w:tcW w:w="435" w:type="dxa"/>
          <w:gridSpan w:val="2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color w:val="FFFFFF"/>
              <w:sz w:val="28"/>
              <w:szCs w:val="28"/>
              <w:vertAlign w:val="superscript"/>
            </w:rPr>
          </w:pPr>
          <w:r>
            <w:rPr>
              <w:color w:val="FFFFFF"/>
              <w:sz w:val="28"/>
              <w:szCs w:val="28"/>
            </w:rPr>
            <w:t>1</w:t>
          </w:r>
          <w:r>
            <w:rPr>
              <w:color w:val="FFFFFF"/>
              <w:sz w:val="28"/>
              <w:szCs w:val="28"/>
              <w:vertAlign w:val="superscript"/>
            </w:rPr>
            <w:t>º</w:t>
          </w:r>
        </w:p>
      </w:tc>
      <w:tc>
        <w:tcPr>
          <w:tcW w:w="429" w:type="dxa"/>
          <w:tcBorders>
            <w:top w:val="single" w:sz="4" w:space="0" w:color="FFFFFF"/>
            <w:left w:val="single" w:sz="8" w:space="0" w:color="FFFFFF"/>
            <w:bottom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color w:val="000000"/>
              <w:sz w:val="28"/>
              <w:szCs w:val="28"/>
            </w:rPr>
          </w:pPr>
        </w:p>
      </w:tc>
    </w:tr>
    <w:tr w:rsidR="00A31DE0" w:rsidRPr="00303A05" w:rsidTr="00D153FB">
      <w:trPr>
        <w:trHeight w:val="351"/>
      </w:trPr>
      <w:tc>
        <w:tcPr>
          <w:tcW w:w="1305" w:type="dxa"/>
          <w:gridSpan w:val="2"/>
          <w:vMerge/>
          <w:tcBorders>
            <w:top w:val="single" w:sz="4" w:space="0" w:color="1F497D"/>
            <w:right w:val="single" w:sz="4" w:space="0" w:color="1F497D"/>
          </w:tcBorders>
          <w:shd w:val="clear" w:color="auto" w:fill="004586"/>
        </w:tcPr>
        <w:p w:rsidR="00A31DE0" w:rsidRPr="00303A05" w:rsidRDefault="00A31DE0"/>
      </w:tc>
      <w:tc>
        <w:tcPr>
          <w:tcW w:w="1079" w:type="dxa"/>
          <w:gridSpan w:val="2"/>
          <w:tcBorders>
            <w:left w:val="single" w:sz="4" w:space="0" w:color="1F497D"/>
          </w:tcBorders>
          <w:shd w:val="clear" w:color="auto" w:fill="004586"/>
          <w:vAlign w:val="bottom"/>
        </w:tcPr>
        <w:p w:rsidR="00A31DE0" w:rsidRPr="00303A05" w:rsidRDefault="00A31DE0" w:rsidP="007E7B01">
          <w:pPr>
            <w:snapToGrid w:val="0"/>
            <w:rPr>
              <w:b/>
              <w:bCs/>
              <w:color w:val="FFFFFF"/>
              <w:szCs w:val="22"/>
            </w:rPr>
          </w:pPr>
          <w:proofErr w:type="spellStart"/>
          <w:r>
            <w:rPr>
              <w:b/>
              <w:bCs/>
              <w:color w:val="FFFFFF"/>
              <w:szCs w:val="22"/>
            </w:rPr>
            <w:t>Mòdul</w:t>
          </w:r>
          <w:proofErr w:type="spellEnd"/>
          <w:r>
            <w:rPr>
              <w:b/>
              <w:bCs/>
              <w:color w:val="FFFFFF"/>
              <w:szCs w:val="22"/>
            </w:rPr>
            <w:t xml:space="preserve"> 07</w:t>
          </w:r>
        </w:p>
      </w:tc>
      <w:tc>
        <w:tcPr>
          <w:tcW w:w="6390" w:type="dxa"/>
          <w:gridSpan w:val="9"/>
          <w:shd w:val="clear" w:color="auto" w:fill="004586"/>
          <w:vAlign w:val="bottom"/>
        </w:tcPr>
        <w:p w:rsidR="00A31DE0" w:rsidRDefault="00A31DE0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proofErr w:type="spellStart"/>
          <w:r>
            <w:rPr>
              <w:b/>
              <w:bCs/>
              <w:color w:val="FFFFFF"/>
              <w:sz w:val="28"/>
              <w:szCs w:val="28"/>
            </w:rPr>
            <w:t>D</w:t>
          </w:r>
          <w:r>
            <w:rPr>
              <w:bCs/>
              <w:color w:val="FFFFFF"/>
              <w:sz w:val="28"/>
              <w:szCs w:val="28"/>
            </w:rPr>
            <w:t>esenvolupament</w:t>
          </w:r>
          <w:proofErr w:type="spellEnd"/>
          <w:r w:rsidRPr="003F3A4E">
            <w:rPr>
              <w:bCs/>
              <w:color w:val="FFFFFF"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color w:val="FFFFFF"/>
              <w:sz w:val="28"/>
              <w:szCs w:val="28"/>
            </w:rPr>
            <w:t>A</w:t>
          </w:r>
          <w:r>
            <w:rPr>
              <w:bCs/>
              <w:color w:val="FFFFFF"/>
              <w:sz w:val="28"/>
              <w:szCs w:val="28"/>
            </w:rPr>
            <w:t>plicion</w:t>
          </w:r>
          <w:r w:rsidRPr="003F3A4E">
            <w:rPr>
              <w:bCs/>
              <w:color w:val="FFFFFF"/>
              <w:sz w:val="28"/>
              <w:szCs w:val="28"/>
            </w:rPr>
            <w:t>s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W</w:t>
          </w:r>
          <w:r>
            <w:rPr>
              <w:bCs/>
              <w:color w:val="FFFFFF"/>
              <w:sz w:val="28"/>
              <w:szCs w:val="28"/>
            </w:rPr>
            <w:t xml:space="preserve">eb </w:t>
          </w:r>
        </w:p>
        <w:p w:rsidR="00A31DE0" w:rsidRPr="003F3A4E" w:rsidRDefault="00A31DE0" w:rsidP="007E7B01">
          <w:pPr>
            <w:snapToGrid w:val="0"/>
            <w:rPr>
              <w:bCs/>
              <w:color w:val="FFFFFF"/>
              <w:sz w:val="28"/>
              <w:szCs w:val="28"/>
            </w:rPr>
          </w:pPr>
          <w:r>
            <w:rPr>
              <w:bCs/>
              <w:color w:val="FFFFFF"/>
              <w:sz w:val="28"/>
              <w:szCs w:val="28"/>
            </w:rPr>
            <w:t xml:space="preserve">en </w:t>
          </w:r>
          <w:proofErr w:type="spellStart"/>
          <w:r w:rsidRPr="007E7B01">
            <w:rPr>
              <w:b/>
              <w:bCs/>
              <w:color w:val="FFFFFF"/>
              <w:sz w:val="28"/>
              <w:szCs w:val="28"/>
            </w:rPr>
            <w:t>E</w:t>
          </w:r>
          <w:r>
            <w:rPr>
              <w:bCs/>
              <w:color w:val="FFFFFF"/>
              <w:sz w:val="28"/>
              <w:szCs w:val="28"/>
            </w:rPr>
            <w:t>ntorn</w:t>
          </w:r>
          <w:proofErr w:type="spellEnd"/>
          <w:r>
            <w:rPr>
              <w:bCs/>
              <w:color w:val="FFFFFF"/>
              <w:sz w:val="28"/>
              <w:szCs w:val="28"/>
            </w:rPr>
            <w:t xml:space="preserve"> </w:t>
          </w:r>
          <w:r w:rsidRPr="007E7B01">
            <w:rPr>
              <w:b/>
              <w:bCs/>
              <w:color w:val="FFFFFF"/>
              <w:sz w:val="28"/>
              <w:szCs w:val="28"/>
            </w:rPr>
            <w:t>S</w:t>
          </w:r>
          <w:r>
            <w:rPr>
              <w:bCs/>
              <w:color w:val="FFFFFF"/>
              <w:sz w:val="28"/>
              <w:szCs w:val="28"/>
            </w:rPr>
            <w:t>ervidor</w:t>
          </w:r>
        </w:p>
      </w:tc>
      <w:tc>
        <w:tcPr>
          <w:tcW w:w="435" w:type="dxa"/>
          <w:gridSpan w:val="2"/>
          <w:tcBorders>
            <w:left w:val="single" w:sz="8" w:space="0" w:color="FFFFFF"/>
          </w:tcBorders>
          <w:shd w:val="clear" w:color="auto" w:fill="004586"/>
          <w:vAlign w:val="center"/>
        </w:tcPr>
        <w:p w:rsidR="00A31DE0" w:rsidRPr="00303A05" w:rsidRDefault="00A31DE0">
          <w:pPr>
            <w:snapToGrid w:val="0"/>
          </w:pPr>
        </w:p>
      </w:tc>
      <w:tc>
        <w:tcPr>
          <w:tcW w:w="429" w:type="dxa"/>
          <w:tcBorders>
            <w:left w:val="single" w:sz="8" w:space="0" w:color="FFFFFF"/>
          </w:tcBorders>
          <w:shd w:val="clear" w:color="auto" w:fill="FF420E"/>
          <w:vAlign w:val="center"/>
        </w:tcPr>
        <w:p w:rsidR="00A31DE0" w:rsidRPr="00303A05" w:rsidRDefault="0027656F">
          <w:pPr>
            <w:shd w:val="clear" w:color="auto" w:fill="FF420E"/>
            <w:snapToGrid w:val="0"/>
            <w:jc w:val="center"/>
            <w:rPr>
              <w:rFonts w:cs="Arial"/>
              <w:sz w:val="4"/>
              <w:szCs w:val="4"/>
            </w:rPr>
          </w:pP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begin"/>
          </w:r>
          <w:r w:rsidR="00A31DE0" w:rsidRPr="00303A05"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separate"/>
          </w:r>
          <w:r w:rsidR="009D5BC6">
            <w:rPr>
              <w:rFonts w:cs="Arial"/>
              <w:b/>
              <w:bCs/>
              <w:noProof/>
              <w:color w:val="FFFFFF"/>
              <w:sz w:val="20"/>
              <w:szCs w:val="20"/>
            </w:rPr>
            <w:t>6</w:t>
          </w:r>
          <w:r w:rsidRPr="00303A05">
            <w:rPr>
              <w:rFonts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  <w:tr w:rsidR="00A31DE0" w:rsidRPr="00303A05" w:rsidTr="007074CE">
      <w:trPr>
        <w:trHeight w:val="25"/>
      </w:trPr>
      <w:tc>
        <w:tcPr>
          <w:tcW w:w="805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FFFFFF" w:themeFill="background1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hd w:val="clear" w:color="auto" w:fill="FF420E"/>
            <w:snapToGrid w:val="0"/>
            <w:ind w:left="5" w:right="17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1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0" w:type="dxa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 w:rsidP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809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  <w:tc>
        <w:tcPr>
          <w:tcW w:w="794" w:type="dxa"/>
          <w:gridSpan w:val="2"/>
          <w:tcBorders>
            <w:bottom w:val="single" w:sz="8" w:space="0" w:color="008080"/>
          </w:tcBorders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rPr>
              <w:sz w:val="4"/>
              <w:szCs w:val="4"/>
            </w:rPr>
          </w:pPr>
        </w:p>
      </w:tc>
    </w:tr>
    <w:tr w:rsidR="00A31DE0" w:rsidRPr="00303A05" w:rsidTr="007A4CD9">
      <w:tc>
        <w:tcPr>
          <w:tcW w:w="805" w:type="dxa"/>
          <w:shd w:val="clear" w:color="auto" w:fill="auto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FF420E"/>
            </w:rPr>
          </w:pPr>
          <w:r w:rsidRPr="00303A05">
            <w:rPr>
              <w:b/>
              <w:bCs/>
              <w:color w:val="FF420E"/>
            </w:rPr>
            <w:t>UF1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UF2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FF420E"/>
            </w:rPr>
            <w:t>UF3</w:t>
          </w:r>
        </w:p>
      </w:tc>
      <w:tc>
        <w:tcPr>
          <w:tcW w:w="80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1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FF420E"/>
            </w:rPr>
            <w:t>UF4</w:t>
          </w:r>
        </w:p>
      </w:tc>
      <w:tc>
        <w:tcPr>
          <w:tcW w:w="790" w:type="dxa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NF1</w:t>
          </w:r>
        </w:p>
      </w:tc>
      <w:tc>
        <w:tcPr>
          <w:tcW w:w="809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 w:rsidP="00A31DE0">
          <w:pPr>
            <w:pStyle w:val="Contenidodelatabla"/>
            <w:snapToGrid w:val="0"/>
            <w:rPr>
              <w:b/>
              <w:bCs/>
              <w:color w:val="004586"/>
              <w:sz w:val="20"/>
              <w:szCs w:val="20"/>
            </w:rPr>
          </w:pPr>
          <w:r w:rsidRPr="00303A05">
            <w:rPr>
              <w:b/>
              <w:bCs/>
              <w:color w:val="004586"/>
              <w:sz w:val="20"/>
              <w:szCs w:val="20"/>
            </w:rPr>
            <w:t>NF2</w:t>
          </w:r>
        </w:p>
      </w:tc>
      <w:tc>
        <w:tcPr>
          <w:tcW w:w="794" w:type="dxa"/>
          <w:gridSpan w:val="2"/>
          <w:tcBorders>
            <w:top w:val="single" w:sz="1" w:space="0" w:color="000000"/>
          </w:tcBorders>
          <w:shd w:val="clear" w:color="auto" w:fill="auto"/>
          <w:vAlign w:val="bottom"/>
        </w:tcPr>
        <w:p w:rsidR="00A31DE0" w:rsidRPr="00303A05" w:rsidRDefault="00A31DE0">
          <w:pPr>
            <w:pStyle w:val="Contenidodelatabla"/>
            <w:snapToGrid w:val="0"/>
            <w:jc w:val="center"/>
            <w:rPr>
              <w:b/>
              <w:bCs/>
              <w:color w:val="004586"/>
              <w:sz w:val="20"/>
              <w:szCs w:val="20"/>
            </w:rPr>
          </w:pPr>
          <w:r>
            <w:rPr>
              <w:b/>
              <w:bCs/>
              <w:color w:val="004586"/>
              <w:sz w:val="20"/>
              <w:szCs w:val="20"/>
            </w:rPr>
            <w:t>NF3</w:t>
          </w:r>
        </w:p>
      </w:tc>
    </w:tr>
  </w:tbl>
  <w:p w:rsidR="00A31DE0" w:rsidRPr="00303A05" w:rsidRDefault="00A31DE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BEF"/>
    <w:multiLevelType w:val="hybridMultilevel"/>
    <w:tmpl w:val="87C29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E603E"/>
    <w:multiLevelType w:val="hybridMultilevel"/>
    <w:tmpl w:val="ED36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015C"/>
    <w:multiLevelType w:val="hybridMultilevel"/>
    <w:tmpl w:val="962C8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D2ABF"/>
    <w:multiLevelType w:val="hybridMultilevel"/>
    <w:tmpl w:val="34D05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F5672"/>
    <w:multiLevelType w:val="hybridMultilevel"/>
    <w:tmpl w:val="55983B04"/>
    <w:lvl w:ilvl="0" w:tplc="4FB43BD8">
      <w:start w:val="1"/>
      <w:numFmt w:val="bullet"/>
      <w:pStyle w:val="Enunciadoactividadlista"/>
      <w:lvlText w:val=""/>
      <w:lvlJc w:val="left"/>
      <w:pPr>
        <w:ind w:left="1069" w:hanging="360"/>
      </w:pPr>
      <w:rPr>
        <w:rFonts w:ascii="Wingdings" w:hAnsi="Wingdings" w:hint="default"/>
        <w:color w:val="1F497D"/>
      </w:rPr>
    </w:lvl>
    <w:lvl w:ilvl="1" w:tplc="5A2472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F497D"/>
      </w:rPr>
    </w:lvl>
    <w:lvl w:ilvl="2" w:tplc="CAB8A10E">
      <w:start w:val="1"/>
      <w:numFmt w:val="bullet"/>
      <w:lvlText w:val=""/>
      <w:lvlJc w:val="left"/>
      <w:pPr>
        <w:ind w:left="3240" w:hanging="360"/>
      </w:pPr>
      <w:rPr>
        <w:rFonts w:ascii="Wingdings" w:hAnsi="Wingdings" w:hint="default"/>
        <w:color w:val="1F497D"/>
      </w:rPr>
    </w:lvl>
    <w:lvl w:ilvl="3" w:tplc="206E9E6E">
      <w:start w:val="1"/>
      <w:numFmt w:val="bullet"/>
      <w:lvlText w:val="·"/>
      <w:lvlJc w:val="left"/>
      <w:pPr>
        <w:ind w:left="3960" w:hanging="360"/>
      </w:pPr>
      <w:rPr>
        <w:rFonts w:ascii="Arial" w:hAnsi="Arial" w:hint="default"/>
        <w:color w:val="1F497D"/>
      </w:rPr>
    </w:lvl>
    <w:lvl w:ilvl="4" w:tplc="0C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FBB2E17"/>
    <w:multiLevelType w:val="hybridMultilevel"/>
    <w:tmpl w:val="DBF86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D5127"/>
    <w:multiLevelType w:val="hybridMultilevel"/>
    <w:tmpl w:val="09FE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5743F"/>
    <w:multiLevelType w:val="hybridMultilevel"/>
    <w:tmpl w:val="D3EED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175E6"/>
    <w:multiLevelType w:val="hybridMultilevel"/>
    <w:tmpl w:val="B016B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16860"/>
    <w:multiLevelType w:val="hybridMultilevel"/>
    <w:tmpl w:val="F9CA8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34C13"/>
    <w:multiLevelType w:val="hybridMultilevel"/>
    <w:tmpl w:val="E41ED93A"/>
    <w:lvl w:ilvl="0" w:tplc="2DFEAF44">
      <w:start w:val="1"/>
      <w:numFmt w:val="decimal"/>
      <w:pStyle w:val="Enunciadoactividadconnumeracion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1F497D"/>
        <w:sz w:val="24"/>
      </w:rPr>
    </w:lvl>
    <w:lvl w:ilvl="1" w:tplc="EF5E9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C4C1C"/>
    <w:multiLevelType w:val="hybridMultilevel"/>
    <w:tmpl w:val="1646E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E2579"/>
    <w:multiLevelType w:val="hybridMultilevel"/>
    <w:tmpl w:val="B414D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85A39"/>
    <w:multiLevelType w:val="hybridMultilevel"/>
    <w:tmpl w:val="F9EEA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B6A6A"/>
    <w:multiLevelType w:val="hybridMultilevel"/>
    <w:tmpl w:val="67E8C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7242E2"/>
    <w:multiLevelType w:val="hybridMultilevel"/>
    <w:tmpl w:val="436E3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DF5A8B"/>
    <w:multiLevelType w:val="hybridMultilevel"/>
    <w:tmpl w:val="9740F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845FC"/>
    <w:multiLevelType w:val="hybridMultilevel"/>
    <w:tmpl w:val="300CC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05CE6"/>
    <w:multiLevelType w:val="hybridMultilevel"/>
    <w:tmpl w:val="4BAC7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873DE"/>
    <w:multiLevelType w:val="hybridMultilevel"/>
    <w:tmpl w:val="A3BCF772"/>
    <w:lvl w:ilvl="0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0">
    <w:nsid w:val="502D0E3A"/>
    <w:multiLevelType w:val="hybridMultilevel"/>
    <w:tmpl w:val="0D327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A55EA"/>
    <w:multiLevelType w:val="hybridMultilevel"/>
    <w:tmpl w:val="9B06E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D6EE9"/>
    <w:multiLevelType w:val="hybridMultilevel"/>
    <w:tmpl w:val="C486C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E144C"/>
    <w:multiLevelType w:val="hybridMultilevel"/>
    <w:tmpl w:val="2EE8C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F657F"/>
    <w:multiLevelType w:val="hybridMultilevel"/>
    <w:tmpl w:val="0C486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73F63"/>
    <w:multiLevelType w:val="hybridMultilevel"/>
    <w:tmpl w:val="DD1AC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D0784"/>
    <w:multiLevelType w:val="hybridMultilevel"/>
    <w:tmpl w:val="1D302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31EE4"/>
    <w:multiLevelType w:val="hybridMultilevel"/>
    <w:tmpl w:val="84C03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FF13AF"/>
    <w:multiLevelType w:val="hybridMultilevel"/>
    <w:tmpl w:val="3A264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1"/>
  </w:num>
  <w:num w:numId="4">
    <w:abstractNumId w:val="16"/>
  </w:num>
  <w:num w:numId="5">
    <w:abstractNumId w:val="6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22"/>
  </w:num>
  <w:num w:numId="11">
    <w:abstractNumId w:val="13"/>
  </w:num>
  <w:num w:numId="12">
    <w:abstractNumId w:val="20"/>
  </w:num>
  <w:num w:numId="13">
    <w:abstractNumId w:val="28"/>
  </w:num>
  <w:num w:numId="14">
    <w:abstractNumId w:val="2"/>
  </w:num>
  <w:num w:numId="15">
    <w:abstractNumId w:val="1"/>
  </w:num>
  <w:num w:numId="16">
    <w:abstractNumId w:val="14"/>
  </w:num>
  <w:num w:numId="17">
    <w:abstractNumId w:val="8"/>
  </w:num>
  <w:num w:numId="18">
    <w:abstractNumId w:val="18"/>
  </w:num>
  <w:num w:numId="19">
    <w:abstractNumId w:val="24"/>
  </w:num>
  <w:num w:numId="20">
    <w:abstractNumId w:val="27"/>
  </w:num>
  <w:num w:numId="21">
    <w:abstractNumId w:val="7"/>
  </w:num>
  <w:num w:numId="22">
    <w:abstractNumId w:val="19"/>
  </w:num>
  <w:num w:numId="23">
    <w:abstractNumId w:val="15"/>
  </w:num>
  <w:num w:numId="24">
    <w:abstractNumId w:val="25"/>
  </w:num>
  <w:num w:numId="25">
    <w:abstractNumId w:val="17"/>
  </w:num>
  <w:num w:numId="26">
    <w:abstractNumId w:val="26"/>
  </w:num>
  <w:num w:numId="27">
    <w:abstractNumId w:val="3"/>
  </w:num>
  <w:num w:numId="28">
    <w:abstractNumId w:val="23"/>
  </w:num>
  <w:num w:numId="29">
    <w:abstractNumId w:val="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721"/>
  <w:stylePaneSortMethod w:val="0000"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665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92F08"/>
    <w:rsid w:val="0000136E"/>
    <w:rsid w:val="00012610"/>
    <w:rsid w:val="0002266B"/>
    <w:rsid w:val="00037F65"/>
    <w:rsid w:val="00041DA1"/>
    <w:rsid w:val="00055ACB"/>
    <w:rsid w:val="000627F4"/>
    <w:rsid w:val="00086C0B"/>
    <w:rsid w:val="000877B9"/>
    <w:rsid w:val="000878C5"/>
    <w:rsid w:val="00094459"/>
    <w:rsid w:val="00095B7E"/>
    <w:rsid w:val="00097E60"/>
    <w:rsid w:val="000D49E7"/>
    <w:rsid w:val="000D562A"/>
    <w:rsid w:val="000E0D70"/>
    <w:rsid w:val="000E3680"/>
    <w:rsid w:val="00113FFE"/>
    <w:rsid w:val="00127EA4"/>
    <w:rsid w:val="00145534"/>
    <w:rsid w:val="00195277"/>
    <w:rsid w:val="001B23E0"/>
    <w:rsid w:val="001B24B9"/>
    <w:rsid w:val="001B2BE6"/>
    <w:rsid w:val="001E4DBF"/>
    <w:rsid w:val="00201B7F"/>
    <w:rsid w:val="002047C1"/>
    <w:rsid w:val="00206FF3"/>
    <w:rsid w:val="00222873"/>
    <w:rsid w:val="00235E09"/>
    <w:rsid w:val="00271378"/>
    <w:rsid w:val="002741E3"/>
    <w:rsid w:val="0027656F"/>
    <w:rsid w:val="00287957"/>
    <w:rsid w:val="002920D2"/>
    <w:rsid w:val="002B264B"/>
    <w:rsid w:val="002B507A"/>
    <w:rsid w:val="002B53B1"/>
    <w:rsid w:val="002C5AFD"/>
    <w:rsid w:val="002F290F"/>
    <w:rsid w:val="003018F7"/>
    <w:rsid w:val="00303A05"/>
    <w:rsid w:val="003047A5"/>
    <w:rsid w:val="0030688D"/>
    <w:rsid w:val="00310877"/>
    <w:rsid w:val="00313F75"/>
    <w:rsid w:val="00325AC2"/>
    <w:rsid w:val="00335993"/>
    <w:rsid w:val="0034507F"/>
    <w:rsid w:val="00345D00"/>
    <w:rsid w:val="00366B3A"/>
    <w:rsid w:val="00366B4A"/>
    <w:rsid w:val="003B21A5"/>
    <w:rsid w:val="003B7AB0"/>
    <w:rsid w:val="003C013A"/>
    <w:rsid w:val="003D72CE"/>
    <w:rsid w:val="003F2441"/>
    <w:rsid w:val="003F3A4E"/>
    <w:rsid w:val="003F6726"/>
    <w:rsid w:val="00424424"/>
    <w:rsid w:val="004460E1"/>
    <w:rsid w:val="0045010D"/>
    <w:rsid w:val="00450655"/>
    <w:rsid w:val="00476C6A"/>
    <w:rsid w:val="0048151C"/>
    <w:rsid w:val="00481BD7"/>
    <w:rsid w:val="0048289E"/>
    <w:rsid w:val="004A3851"/>
    <w:rsid w:val="004C1A37"/>
    <w:rsid w:val="004D5BDC"/>
    <w:rsid w:val="004E06AB"/>
    <w:rsid w:val="005044E4"/>
    <w:rsid w:val="005106B5"/>
    <w:rsid w:val="00517E39"/>
    <w:rsid w:val="005229CD"/>
    <w:rsid w:val="0053235D"/>
    <w:rsid w:val="005331BD"/>
    <w:rsid w:val="00536CB4"/>
    <w:rsid w:val="0054031D"/>
    <w:rsid w:val="00547667"/>
    <w:rsid w:val="00552D16"/>
    <w:rsid w:val="005569BE"/>
    <w:rsid w:val="00576FF5"/>
    <w:rsid w:val="005800B0"/>
    <w:rsid w:val="00597B83"/>
    <w:rsid w:val="005B4225"/>
    <w:rsid w:val="005D6370"/>
    <w:rsid w:val="005E2448"/>
    <w:rsid w:val="00633561"/>
    <w:rsid w:val="00635D76"/>
    <w:rsid w:val="0065407B"/>
    <w:rsid w:val="006629DE"/>
    <w:rsid w:val="006662BF"/>
    <w:rsid w:val="00687CD8"/>
    <w:rsid w:val="00693CCC"/>
    <w:rsid w:val="006B110A"/>
    <w:rsid w:val="006B2275"/>
    <w:rsid w:val="006D69AA"/>
    <w:rsid w:val="006F529E"/>
    <w:rsid w:val="007074CE"/>
    <w:rsid w:val="00717862"/>
    <w:rsid w:val="00741505"/>
    <w:rsid w:val="0074767D"/>
    <w:rsid w:val="00771D54"/>
    <w:rsid w:val="0078516F"/>
    <w:rsid w:val="00785653"/>
    <w:rsid w:val="007A4CD9"/>
    <w:rsid w:val="007B4580"/>
    <w:rsid w:val="007E52D0"/>
    <w:rsid w:val="007E7B01"/>
    <w:rsid w:val="007F0B28"/>
    <w:rsid w:val="007F2E24"/>
    <w:rsid w:val="00810385"/>
    <w:rsid w:val="00822414"/>
    <w:rsid w:val="008236A1"/>
    <w:rsid w:val="00830572"/>
    <w:rsid w:val="008957FC"/>
    <w:rsid w:val="00895879"/>
    <w:rsid w:val="008A37F2"/>
    <w:rsid w:val="008B695B"/>
    <w:rsid w:val="008D0A67"/>
    <w:rsid w:val="008F07C8"/>
    <w:rsid w:val="008F5659"/>
    <w:rsid w:val="00910274"/>
    <w:rsid w:val="009252B3"/>
    <w:rsid w:val="00931C85"/>
    <w:rsid w:val="0096702E"/>
    <w:rsid w:val="0097088E"/>
    <w:rsid w:val="00980716"/>
    <w:rsid w:val="00994687"/>
    <w:rsid w:val="009B4757"/>
    <w:rsid w:val="009C57C0"/>
    <w:rsid w:val="009D0E7E"/>
    <w:rsid w:val="009D5BC6"/>
    <w:rsid w:val="009D609B"/>
    <w:rsid w:val="009F2472"/>
    <w:rsid w:val="00A21F9C"/>
    <w:rsid w:val="00A31DE0"/>
    <w:rsid w:val="00A470EF"/>
    <w:rsid w:val="00A90386"/>
    <w:rsid w:val="00AC5341"/>
    <w:rsid w:val="00AD1E73"/>
    <w:rsid w:val="00AD79F3"/>
    <w:rsid w:val="00AF5535"/>
    <w:rsid w:val="00B05991"/>
    <w:rsid w:val="00B20082"/>
    <w:rsid w:val="00B365F9"/>
    <w:rsid w:val="00B51AE0"/>
    <w:rsid w:val="00B702B1"/>
    <w:rsid w:val="00B71F32"/>
    <w:rsid w:val="00B83B0F"/>
    <w:rsid w:val="00B92F08"/>
    <w:rsid w:val="00BB4B30"/>
    <w:rsid w:val="00BB616D"/>
    <w:rsid w:val="00BF56B4"/>
    <w:rsid w:val="00BF79B8"/>
    <w:rsid w:val="00BF7C09"/>
    <w:rsid w:val="00C03058"/>
    <w:rsid w:val="00C113EA"/>
    <w:rsid w:val="00C118CE"/>
    <w:rsid w:val="00C15813"/>
    <w:rsid w:val="00C3298E"/>
    <w:rsid w:val="00C8669D"/>
    <w:rsid w:val="00CD3880"/>
    <w:rsid w:val="00CD42CC"/>
    <w:rsid w:val="00CE2FED"/>
    <w:rsid w:val="00CE3EF6"/>
    <w:rsid w:val="00CE5DA5"/>
    <w:rsid w:val="00CF2E35"/>
    <w:rsid w:val="00CF3966"/>
    <w:rsid w:val="00D050FA"/>
    <w:rsid w:val="00D112A4"/>
    <w:rsid w:val="00D153FB"/>
    <w:rsid w:val="00D26545"/>
    <w:rsid w:val="00D37EB9"/>
    <w:rsid w:val="00D608CA"/>
    <w:rsid w:val="00D6175E"/>
    <w:rsid w:val="00D63FF9"/>
    <w:rsid w:val="00D66967"/>
    <w:rsid w:val="00D87036"/>
    <w:rsid w:val="00D87FA6"/>
    <w:rsid w:val="00D9179A"/>
    <w:rsid w:val="00D9631F"/>
    <w:rsid w:val="00DB7550"/>
    <w:rsid w:val="00DC228B"/>
    <w:rsid w:val="00DD634C"/>
    <w:rsid w:val="00E1081A"/>
    <w:rsid w:val="00E24502"/>
    <w:rsid w:val="00E349D1"/>
    <w:rsid w:val="00E72029"/>
    <w:rsid w:val="00E74F3D"/>
    <w:rsid w:val="00E93FD6"/>
    <w:rsid w:val="00E96C10"/>
    <w:rsid w:val="00E9707A"/>
    <w:rsid w:val="00EC5DD8"/>
    <w:rsid w:val="00EC5EB2"/>
    <w:rsid w:val="00EC7150"/>
    <w:rsid w:val="00ED05CC"/>
    <w:rsid w:val="00EE6552"/>
    <w:rsid w:val="00EF3897"/>
    <w:rsid w:val="00F00B3C"/>
    <w:rsid w:val="00F51EFC"/>
    <w:rsid w:val="00F613D3"/>
    <w:rsid w:val="00F63BFC"/>
    <w:rsid w:val="00F77F09"/>
    <w:rsid w:val="00F824BB"/>
    <w:rsid w:val="00F87299"/>
    <w:rsid w:val="00FA06C8"/>
    <w:rsid w:val="00FB0281"/>
    <w:rsid w:val="00FB1561"/>
    <w:rsid w:val="00FD6D31"/>
    <w:rsid w:val="00FF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CA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Encabezado1"/>
    <w:next w:val="Textoindependiente"/>
    <w:link w:val="Ttulo1Car"/>
    <w:uiPriority w:val="9"/>
    <w:qFormat/>
    <w:rsid w:val="0002266B"/>
    <w:pPr>
      <w:tabs>
        <w:tab w:val="num" w:pos="432"/>
      </w:tabs>
      <w:ind w:left="432" w:hanging="432"/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2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5"/>
    </w:rPr>
  </w:style>
  <w:style w:type="paragraph" w:styleId="Ttulo3">
    <w:name w:val="heading 3"/>
    <w:basedOn w:val="Encabezado1"/>
    <w:next w:val="Textoindependiente"/>
    <w:qFormat/>
    <w:rsid w:val="00D37EB9"/>
    <w:pPr>
      <w:tabs>
        <w:tab w:val="num" w:pos="720"/>
      </w:tabs>
      <w:ind w:left="720" w:hanging="720"/>
      <w:outlineLvl w:val="2"/>
    </w:pPr>
    <w:rPr>
      <w:b/>
      <w:bCs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505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2266B"/>
    <w:rPr>
      <w:rFonts w:ascii="Wingdings" w:hAnsi="Wingdings" w:cs="OpenSymbol"/>
    </w:rPr>
  </w:style>
  <w:style w:type="character" w:customStyle="1" w:styleId="WW8Num1z1">
    <w:name w:val="WW8Num1z1"/>
    <w:rsid w:val="0002266B"/>
    <w:rPr>
      <w:rFonts w:ascii="Arial" w:hAnsi="Arial" w:cs="OpenSymbol"/>
    </w:rPr>
  </w:style>
  <w:style w:type="character" w:customStyle="1" w:styleId="WW8Num3z0">
    <w:name w:val="WW8Num3z0"/>
    <w:rsid w:val="0002266B"/>
    <w:rPr>
      <w:rFonts w:ascii="Wingdings" w:hAnsi="Wingdings" w:cs="OpenSymbol"/>
    </w:rPr>
  </w:style>
  <w:style w:type="character" w:customStyle="1" w:styleId="WW8Num3z2">
    <w:name w:val="WW8Num3z2"/>
    <w:rsid w:val="0002266B"/>
    <w:rPr>
      <w:rFonts w:ascii="OpenSymbol" w:hAnsi="OpenSymbol" w:cs="OpenSymbol"/>
    </w:rPr>
  </w:style>
  <w:style w:type="character" w:customStyle="1" w:styleId="WW8Num3z3">
    <w:name w:val="WW8Num3z3"/>
    <w:rsid w:val="0002266B"/>
    <w:rPr>
      <w:rFonts w:ascii="Arial" w:hAnsi="Arial" w:cs="OpenSymbol"/>
    </w:rPr>
  </w:style>
  <w:style w:type="character" w:customStyle="1" w:styleId="WW8Num3z6">
    <w:name w:val="WW8Num3z6"/>
    <w:rsid w:val="0002266B"/>
    <w:rPr>
      <w:rFonts w:ascii="Symbol" w:hAnsi="Symbol" w:cs="OpenSymbol"/>
    </w:rPr>
  </w:style>
  <w:style w:type="character" w:customStyle="1" w:styleId="Absatz-Standardschriftart">
    <w:name w:val="Absatz-Standardschriftart"/>
    <w:rsid w:val="0002266B"/>
  </w:style>
  <w:style w:type="character" w:customStyle="1" w:styleId="Smbolodenotaalpie">
    <w:name w:val="Símbolo de nota al pie"/>
    <w:rsid w:val="0002266B"/>
  </w:style>
  <w:style w:type="character" w:customStyle="1" w:styleId="Smbolodenotafinal">
    <w:name w:val="Símbolo de nota final"/>
    <w:rsid w:val="0002266B"/>
  </w:style>
  <w:style w:type="character" w:styleId="Hipervnculo">
    <w:name w:val="Hyperlink"/>
    <w:uiPriority w:val="99"/>
    <w:rsid w:val="0002266B"/>
    <w:rPr>
      <w:color w:val="000080"/>
      <w:u w:val="single"/>
    </w:rPr>
  </w:style>
  <w:style w:type="character" w:styleId="Hipervnculovisitado">
    <w:name w:val="FollowedHyperlink"/>
    <w:rsid w:val="0002266B"/>
    <w:rPr>
      <w:color w:val="800000"/>
      <w:u w:val="single"/>
    </w:rPr>
  </w:style>
  <w:style w:type="character" w:customStyle="1" w:styleId="Carcterdenumeracin">
    <w:name w:val="Carácter de numeración"/>
    <w:rsid w:val="0002266B"/>
  </w:style>
  <w:style w:type="character" w:customStyle="1" w:styleId="Ttulo2Car">
    <w:name w:val="Título 2 Car"/>
    <w:link w:val="Ttulo2"/>
    <w:uiPriority w:val="9"/>
    <w:semiHidden/>
    <w:rsid w:val="00B702B1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Vietas">
    <w:name w:val="Viñetas"/>
    <w:rsid w:val="0002266B"/>
    <w:rPr>
      <w:rFonts w:ascii="OpenSymbol" w:eastAsia="OpenSymbol" w:hAnsi="OpenSymbol" w:cs="OpenSymbol"/>
    </w:rPr>
  </w:style>
  <w:style w:type="paragraph" w:customStyle="1" w:styleId="Enunciadoactividadsinnumeracion">
    <w:name w:val="Enunciado actividad sin numeracion"/>
    <w:basedOn w:val="Enunciadoactividadconnumeracion"/>
    <w:rsid w:val="006D69AA"/>
    <w:pPr>
      <w:numPr>
        <w:numId w:val="0"/>
      </w:numPr>
    </w:pPr>
    <w:rPr>
      <w:rFonts w:eastAsia="Times New Roman" w:cs="Times New Roman"/>
      <w:szCs w:val="20"/>
    </w:rPr>
  </w:style>
  <w:style w:type="paragraph" w:styleId="TDC2">
    <w:name w:val="toc 2"/>
    <w:basedOn w:val="IndicettuloNucleoFormativo"/>
    <w:next w:val="Normal"/>
    <w:autoRedefine/>
    <w:uiPriority w:val="39"/>
    <w:unhideWhenUsed/>
    <w:rsid w:val="00741505"/>
    <w:pPr>
      <w:ind w:left="240"/>
    </w:pPr>
    <w:rPr>
      <w:sz w:val="22"/>
      <w:szCs w:val="21"/>
    </w:rPr>
  </w:style>
  <w:style w:type="character" w:customStyle="1" w:styleId="Comodn">
    <w:name w:val="Comodín"/>
    <w:rsid w:val="0002266B"/>
    <w:rPr>
      <w:smallCaps/>
      <w:color w:val="008080"/>
      <w:u w:val="dotted"/>
    </w:rPr>
  </w:style>
  <w:style w:type="paragraph" w:customStyle="1" w:styleId="Encabezado1">
    <w:name w:val="Encabezado1"/>
    <w:basedOn w:val="Normal"/>
    <w:next w:val="Textoindependiente"/>
    <w:rsid w:val="0002266B"/>
    <w:pPr>
      <w:keepNext/>
      <w:spacing w:before="240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rsid w:val="0002266B"/>
    <w:rPr>
      <w:sz w:val="20"/>
    </w:rPr>
  </w:style>
  <w:style w:type="paragraph" w:styleId="Lista">
    <w:name w:val="List"/>
    <w:basedOn w:val="Textoindependiente"/>
    <w:rsid w:val="0002266B"/>
  </w:style>
  <w:style w:type="paragraph" w:customStyle="1" w:styleId="Etiqueta">
    <w:name w:val="Etiqueta"/>
    <w:basedOn w:val="Normal"/>
    <w:rsid w:val="0002266B"/>
    <w:pPr>
      <w:suppressLineNumbers/>
      <w:spacing w:before="120"/>
    </w:pPr>
    <w:rPr>
      <w:i/>
      <w:iCs/>
    </w:rPr>
  </w:style>
  <w:style w:type="paragraph" w:customStyle="1" w:styleId="ndice">
    <w:name w:val="Índice"/>
    <w:basedOn w:val="Normal"/>
    <w:rsid w:val="0002266B"/>
    <w:pPr>
      <w:suppressLineNumbers/>
    </w:pPr>
  </w:style>
  <w:style w:type="paragraph" w:styleId="Encabezado">
    <w:name w:val="head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rsid w:val="0002266B"/>
    <w:pPr>
      <w:suppressLineNumbers/>
    </w:pPr>
  </w:style>
  <w:style w:type="paragraph" w:customStyle="1" w:styleId="Encabezadodelatabla">
    <w:name w:val="Encabezado de la tabla"/>
    <w:basedOn w:val="Contenidodelatabla"/>
    <w:rsid w:val="0002266B"/>
    <w:pPr>
      <w:jc w:val="center"/>
    </w:pPr>
    <w:rPr>
      <w:b/>
      <w:bCs/>
    </w:rPr>
  </w:style>
  <w:style w:type="paragraph" w:styleId="Piedepgina">
    <w:name w:val="footer"/>
    <w:basedOn w:val="Normal"/>
    <w:rsid w:val="0002266B"/>
    <w:pPr>
      <w:suppressLineNumbers/>
      <w:tabs>
        <w:tab w:val="center" w:pos="4819"/>
        <w:tab w:val="right" w:pos="9638"/>
      </w:tabs>
    </w:pPr>
  </w:style>
  <w:style w:type="paragraph" w:customStyle="1" w:styleId="Contenidodelista">
    <w:name w:val="Contenido de lista"/>
    <w:basedOn w:val="Normal"/>
    <w:rsid w:val="0002266B"/>
    <w:pPr>
      <w:ind w:left="567"/>
    </w:pPr>
  </w:style>
  <w:style w:type="paragraph" w:customStyle="1" w:styleId="Enunciadoactividadconnumeracion">
    <w:name w:val="Enunciado actividad con numeracion"/>
    <w:rsid w:val="006D69AA"/>
    <w:pPr>
      <w:widowControl w:val="0"/>
      <w:numPr>
        <w:numId w:val="1"/>
      </w:numPr>
      <w:suppressAutoHyphens/>
    </w:pPr>
    <w:rPr>
      <w:rFonts w:ascii="Arial" w:eastAsia="SimSun" w:hAnsi="Arial" w:cs="Mangal"/>
      <w:color w:val="000000"/>
      <w:kern w:val="1"/>
      <w:sz w:val="24"/>
      <w:szCs w:val="24"/>
      <w:lang w:eastAsia="hi-IN" w:bidi="hi-IN"/>
    </w:rPr>
  </w:style>
  <w:style w:type="paragraph" w:customStyle="1" w:styleId="TtuloUnidadFormativa">
    <w:name w:val="Título Unidad Formativa"/>
    <w:next w:val="TtuloNucleoFormativo"/>
    <w:qFormat/>
    <w:rsid w:val="00271378"/>
    <w:pPr>
      <w:widowControl w:val="0"/>
      <w:suppressAutoHyphens/>
    </w:pPr>
    <w:rPr>
      <w:rFonts w:ascii="Arial" w:eastAsia="SimSun" w:hAnsi="Arial" w:cs="Mangal"/>
      <w:b/>
      <w:color w:val="FF420E"/>
      <w:sz w:val="32"/>
      <w:szCs w:val="24"/>
      <w:lang w:eastAsia="hi-IN" w:bidi="hi-IN"/>
    </w:rPr>
  </w:style>
  <w:style w:type="paragraph" w:customStyle="1" w:styleId="TtuloNucleoFormativo">
    <w:name w:val="Título Nucleo Formativo"/>
    <w:basedOn w:val="TtuloUnidadFormativa"/>
    <w:next w:val="Texto"/>
    <w:qFormat/>
    <w:rsid w:val="00271378"/>
    <w:rPr>
      <w:color w:val="1F497D"/>
      <w:sz w:val="28"/>
    </w:rPr>
  </w:style>
  <w:style w:type="paragraph" w:customStyle="1" w:styleId="Texto">
    <w:name w:val="Texto"/>
    <w:basedOn w:val="Etiqueta"/>
    <w:rsid w:val="0002266B"/>
  </w:style>
  <w:style w:type="paragraph" w:customStyle="1" w:styleId="Numeracin5fin">
    <w:name w:val="Numeración 5 fin"/>
    <w:basedOn w:val="Lista"/>
    <w:rsid w:val="0002266B"/>
    <w:pPr>
      <w:spacing w:after="240"/>
      <w:ind w:left="1800" w:hanging="360"/>
    </w:pPr>
  </w:style>
  <w:style w:type="paragraph" w:customStyle="1" w:styleId="Numeracin5">
    <w:name w:val="Numeración 5"/>
    <w:basedOn w:val="Lista"/>
    <w:rsid w:val="0002266B"/>
    <w:pPr>
      <w:ind w:left="1800" w:hanging="360"/>
    </w:pPr>
  </w:style>
  <w:style w:type="paragraph" w:customStyle="1" w:styleId="Numeracin4fin">
    <w:name w:val="Numeración 4 fin"/>
    <w:basedOn w:val="Lista"/>
    <w:rsid w:val="0002266B"/>
    <w:pPr>
      <w:spacing w:after="240"/>
      <w:ind w:left="1440" w:hanging="360"/>
    </w:pPr>
  </w:style>
  <w:style w:type="paragraph" w:customStyle="1" w:styleId="Separadordelndicealfabtico">
    <w:name w:val="Separador del índice alfabético"/>
    <w:basedOn w:val="ndice"/>
    <w:rsid w:val="0002266B"/>
  </w:style>
  <w:style w:type="paragraph" w:customStyle="1" w:styleId="Textopreformateado">
    <w:name w:val="Texto preformateado"/>
    <w:basedOn w:val="Normal"/>
    <w:rsid w:val="0002266B"/>
    <w:rPr>
      <w:rFonts w:ascii="Courier New" w:eastAsia="NSimSun" w:hAnsi="Courier New" w:cs="Courier New"/>
      <w:sz w:val="20"/>
      <w:szCs w:val="20"/>
    </w:rPr>
  </w:style>
  <w:style w:type="paragraph" w:styleId="TDC1">
    <w:name w:val="toc 1"/>
    <w:basedOn w:val="IndicettuloUnidadFormativa"/>
    <w:uiPriority w:val="39"/>
    <w:rsid w:val="0002266B"/>
  </w:style>
  <w:style w:type="paragraph" w:customStyle="1" w:styleId="IndicettuloUnidadFormativa">
    <w:name w:val="Indice título Unidad Formativa"/>
    <w:basedOn w:val="TtuloUnidadFormativa"/>
    <w:rsid w:val="0002266B"/>
    <w:pPr>
      <w:tabs>
        <w:tab w:val="right" w:leader="dot" w:pos="9638"/>
      </w:tabs>
    </w:pPr>
    <w:rPr>
      <w:sz w:val="24"/>
    </w:rPr>
  </w:style>
  <w:style w:type="paragraph" w:customStyle="1" w:styleId="IndicettuloNucleoFormativo">
    <w:name w:val="Indice título Nucleo Formativo"/>
    <w:basedOn w:val="TtuloNucleoFormativo"/>
    <w:rsid w:val="0002266B"/>
    <w:pPr>
      <w:tabs>
        <w:tab w:val="right" w:leader="dot" w:pos="9638"/>
      </w:tabs>
    </w:pPr>
    <w:rPr>
      <w:sz w:val="20"/>
    </w:rPr>
  </w:style>
  <w:style w:type="paragraph" w:customStyle="1" w:styleId="Enunciadoactividadlista">
    <w:name w:val="Enunciado actividad lista"/>
    <w:basedOn w:val="Enunciadoactividadconnumeracion"/>
    <w:qFormat/>
    <w:rsid w:val="00B05991"/>
    <w:pPr>
      <w:numPr>
        <w:numId w:val="2"/>
      </w:numPr>
      <w:ind w:left="1778"/>
    </w:pPr>
  </w:style>
  <w:style w:type="character" w:customStyle="1" w:styleId="TextoindependienteCar">
    <w:name w:val="Texto independiente Car"/>
    <w:link w:val="Textoindependiente"/>
    <w:rsid w:val="008B695B"/>
    <w:rPr>
      <w:rFonts w:ascii="Arial" w:eastAsia="SimSun" w:hAnsi="Arial" w:cs="Mangal"/>
      <w:kern w:val="1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7E52D0"/>
    <w:pPr>
      <w:ind w:left="720"/>
      <w:contextualSpacing/>
    </w:pPr>
    <w:rPr>
      <w:szCs w:val="21"/>
    </w:rPr>
  </w:style>
  <w:style w:type="paragraph" w:styleId="Sinespaciado">
    <w:name w:val="No Spacing"/>
    <w:link w:val="SinespaciadoCar"/>
    <w:uiPriority w:val="1"/>
    <w:qFormat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F6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F6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F65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BF7C09"/>
    <w:rPr>
      <w:rFonts w:ascii="Arial" w:eastAsia="SimSun" w:hAnsi="Arial" w:cs="Mangal"/>
      <w:b/>
      <w:bCs/>
      <w:color w:val="004586"/>
      <w:kern w:val="1"/>
      <w:sz w:val="32"/>
      <w:szCs w:val="3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BF7C09"/>
    <w:pPr>
      <w:spacing w:before="100" w:beforeAutospacing="1" w:after="119"/>
    </w:pPr>
  </w:style>
  <w:style w:type="character" w:customStyle="1" w:styleId="Ttulo4Car">
    <w:name w:val="Título 4 Car"/>
    <w:basedOn w:val="Fuentedeprrafopredeter"/>
    <w:link w:val="Ttulo4"/>
    <w:uiPriority w:val="9"/>
    <w:rsid w:val="00741505"/>
    <w:rPr>
      <w:rFonts w:ascii="Arial" w:eastAsiaTheme="majorEastAsia" w:hAnsi="Arial" w:cs="Mangal"/>
      <w:b/>
      <w:bCs/>
      <w:i/>
      <w:iCs/>
      <w:color w:val="4F81BD" w:themeColor="accent1"/>
      <w:kern w:val="1"/>
      <w:sz w:val="22"/>
      <w:szCs w:val="21"/>
      <w:lang w:eastAsia="hi-IN" w:bidi="hi-IN"/>
    </w:rPr>
  </w:style>
  <w:style w:type="paragraph" w:styleId="TDC3">
    <w:name w:val="toc 3"/>
    <w:basedOn w:val="Normal"/>
    <w:next w:val="Normal"/>
    <w:autoRedefine/>
    <w:uiPriority w:val="39"/>
    <w:unhideWhenUsed/>
    <w:rsid w:val="00741505"/>
    <w:pPr>
      <w:spacing w:after="100"/>
      <w:ind w:left="440"/>
    </w:pPr>
    <w:rPr>
      <w:color w:val="1F497D" w:themeColor="text2"/>
      <w:kern w:val="20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741505"/>
    <w:pPr>
      <w:spacing w:after="100"/>
      <w:ind w:left="660"/>
    </w:pPr>
    <w:rPr>
      <w:color w:val="1F497D" w:themeColor="text2"/>
      <w:kern w:val="2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es%20Fran\Programaci&#243;%20B&#224;sica\Curs%202011-2012\P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901B-C5D5-485B-B2A5-0A030414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</Template>
  <TotalTime>902</TotalTime>
  <Pages>10</Pages>
  <Words>1335</Words>
  <Characters>7343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UF4 – Seguretat, rendiment i recursos </vt:lpstr>
      <vt:lpstr/>
    </vt:vector>
  </TitlesOfParts>
  <Company/>
  <LinksUpToDate>false</LinksUpToDate>
  <CharactersWithSpaces>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UF4 – Seguretat, rendiment i recursos </dc:title>
  <dc:subject>NF2 – Legislació i normes sobre seguretat</dc:subject>
  <dc:creator>fran</dc:creator>
  <cp:keywords/>
  <cp:lastModifiedBy>fran</cp:lastModifiedBy>
  <cp:revision>42</cp:revision>
  <cp:lastPrinted>2013-10-13T21:39:00Z</cp:lastPrinted>
  <dcterms:created xsi:type="dcterms:W3CDTF">2011-09-20T07:20:00Z</dcterms:created>
  <dcterms:modified xsi:type="dcterms:W3CDTF">2014-10-17T08:59:00Z</dcterms:modified>
</cp:coreProperties>
</file>