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69BE" w:rsidRDefault="00FB4048" w:rsidP="007E7B01">
      <w:pPr>
        <w:rPr>
          <w:lang w:val="ca-ES"/>
        </w:rPr>
      </w:pPr>
      <w:r>
        <w:rPr>
          <w:lang w:val="ca-ES"/>
        </w:rPr>
        <w:t xml:space="preserve">Modificarem el nostre lloc web </w:t>
      </w:r>
      <w:proofErr w:type="spellStart"/>
      <w:r w:rsidR="005569BE">
        <w:rPr>
          <w:lang w:val="ca-ES"/>
        </w:rPr>
        <w:t>WebUsuaris</w:t>
      </w:r>
      <w:proofErr w:type="spellEnd"/>
      <w:r w:rsidR="005569BE">
        <w:rPr>
          <w:lang w:val="ca-ES"/>
        </w:rPr>
        <w:t>.</w:t>
      </w:r>
      <w:r w:rsidR="00DF7005">
        <w:rPr>
          <w:lang w:val="ca-ES"/>
        </w:rPr>
        <w:t xml:space="preserve"> Afegirem la nova pàgina </w:t>
      </w:r>
      <w:proofErr w:type="spellStart"/>
      <w:r w:rsidR="00DF7005">
        <w:rPr>
          <w:lang w:val="ca-ES"/>
        </w:rPr>
        <w:t>Rols.aspx</w:t>
      </w:r>
      <w:proofErr w:type="spellEnd"/>
      <w:r w:rsidR="00DF7005">
        <w:rPr>
          <w:lang w:val="ca-ES"/>
        </w:rPr>
        <w:t>.</w:t>
      </w:r>
    </w:p>
    <w:p w:rsidR="00633561" w:rsidRDefault="00633561" w:rsidP="00310877">
      <w:pPr>
        <w:rPr>
          <w:lang w:val="ca-ES"/>
        </w:rPr>
      </w:pPr>
    </w:p>
    <w:p w:rsidR="00FB4048" w:rsidRDefault="00FB4048" w:rsidP="00FB4048">
      <w:pPr>
        <w:pStyle w:val="TtuloNucleoFormativo"/>
        <w:rPr>
          <w:lang w:val="ca-ES"/>
        </w:rPr>
      </w:pPr>
      <w:proofErr w:type="spellStart"/>
      <w:r>
        <w:rPr>
          <w:lang w:val="ca-ES"/>
        </w:rPr>
        <w:t>Rols.aspx</w:t>
      </w:r>
      <w:proofErr w:type="spellEnd"/>
    </w:p>
    <w:p w:rsidR="00FB4048" w:rsidRDefault="00FB4048" w:rsidP="00310877">
      <w:pPr>
        <w:rPr>
          <w:lang w:val="ca-ES"/>
        </w:rPr>
      </w:pPr>
    </w:p>
    <w:p w:rsidR="00FB4048" w:rsidRDefault="00FB4048" w:rsidP="00FB4048">
      <w:pPr>
        <w:jc w:val="left"/>
        <w:rPr>
          <w:lang w:val="ca-ES"/>
        </w:rPr>
      </w:pPr>
      <w:r>
        <w:rPr>
          <w:lang w:val="ca-ES"/>
        </w:rPr>
        <w:t xml:space="preserve">Crear la pàgina </w:t>
      </w:r>
      <w:proofErr w:type="spellStart"/>
      <w:r>
        <w:rPr>
          <w:lang w:val="ca-ES"/>
        </w:rPr>
        <w:t>Rols.aspx</w:t>
      </w:r>
      <w:proofErr w:type="spellEnd"/>
      <w:r>
        <w:rPr>
          <w:lang w:val="ca-ES"/>
        </w:rPr>
        <w:t xml:space="preserve"> a partir de la pàgina mestre creada anteriorment.</w:t>
      </w:r>
    </w:p>
    <w:p w:rsidR="00FB4048" w:rsidRDefault="00FB4048" w:rsidP="00FB4048">
      <w:pPr>
        <w:jc w:val="left"/>
        <w:rPr>
          <w:lang w:val="ca-ES"/>
        </w:rPr>
      </w:pPr>
    </w:p>
    <w:p w:rsidR="00FB4048" w:rsidRDefault="00FB4048" w:rsidP="00FB4048">
      <w:pPr>
        <w:jc w:val="left"/>
        <w:rPr>
          <w:lang w:val="ca-ES"/>
        </w:rPr>
      </w:pPr>
      <w:r>
        <w:rPr>
          <w:lang w:val="ca-ES"/>
        </w:rPr>
        <w:t xml:space="preserve">Dintre del </w:t>
      </w:r>
      <w:proofErr w:type="spellStart"/>
      <w:r>
        <w:rPr>
          <w:lang w:val="ca-ES"/>
        </w:rPr>
        <w:t>ContentPlaceHolder</w:t>
      </w:r>
      <w:proofErr w:type="spellEnd"/>
      <w:r>
        <w:rPr>
          <w:lang w:val="ca-ES"/>
        </w:rPr>
        <w:t xml:space="preserve"> que hi ha en la 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 hem de tenir la següent estructura:</w:t>
      </w:r>
    </w:p>
    <w:p w:rsidR="000E0D70" w:rsidRDefault="000E0D70" w:rsidP="007E7B01">
      <w:pPr>
        <w:rPr>
          <w:lang w:val="ca-ES"/>
        </w:rPr>
      </w:pPr>
    </w:p>
    <w:p w:rsidR="00FB4048" w:rsidRDefault="00F90EBD" w:rsidP="007E7B01">
      <w:pPr>
        <w:rPr>
          <w:lang w:val="ca-ES"/>
        </w:rPr>
      </w:pPr>
      <w:r>
        <w:rPr>
          <w:noProof/>
        </w:rPr>
        <w:pict>
          <v:rect id="_x0000_s1068" style="position:absolute;left:0;text-align:left;margin-left:.3pt;margin-top:9.35pt;width:486.75pt;height:291.75pt;z-index:251669504">
            <v:textbox>
              <w:txbxContent>
                <w:p w:rsidR="00FB4048" w:rsidRDefault="00FB4048">
                  <w:r>
                    <w:t>Panel “</w:t>
                  </w:r>
                  <w:proofErr w:type="spellStart"/>
                  <w:r>
                    <w:t>PanelRols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</w:p>
    <w:p w:rsidR="008D0A67" w:rsidRDefault="00F90EBD">
      <w:pPr>
        <w:jc w:val="left"/>
        <w:rPr>
          <w:lang w:val="ca-ES"/>
        </w:rPr>
      </w:pPr>
      <w:r>
        <w:rPr>
          <w:noProof/>
        </w:rPr>
        <w:pict>
          <v:rect id="_x0000_s1077" style="position:absolute;margin-left:229.8pt;margin-top:143.95pt;width:66pt;height:25.5pt;z-index:251678720">
            <v:textbox>
              <w:txbxContent>
                <w:p w:rsidR="00E7344F" w:rsidRDefault="00E7344F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8" style="position:absolute;margin-left:401.55pt;margin-top:143.95pt;width:61.5pt;height:20.25pt;z-index:251679744">
            <v:textbox>
              <w:txbxContent>
                <w:p w:rsidR="00E7344F" w:rsidRDefault="00E7344F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224.55pt;margin-top:244.45pt;width:246.75pt;height:29.25pt;z-index:251677696">
            <v:textbox>
              <w:txbxContent>
                <w:p w:rsidR="001D17CF" w:rsidRDefault="001D17CF">
                  <w:r>
                    <w:t>Panel “</w:t>
                  </w:r>
                  <w:proofErr w:type="spellStart"/>
                  <w:r>
                    <w:t>PanelBotons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396.3pt;margin-top:121.45pt;width:75pt;height:116.25pt;z-index:251676672">
            <v:textbox>
              <w:txbxContent>
                <w:p w:rsidR="001D17CF" w:rsidRDefault="001D17CF">
                  <w:r>
                    <w:t>Panel</w:t>
                  </w:r>
                  <w:r w:rsidR="00E7344F">
                    <w:t xml:space="preserve"> </w:t>
                  </w:r>
                  <w:proofErr w:type="spellStart"/>
                  <w:r w:rsidR="00E7344F">
                    <w:t>dreta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310.05pt;margin-top:121.45pt;width:78pt;height:116.25pt;z-index:251675648">
            <v:textbox>
              <w:txbxContent>
                <w:p w:rsidR="001D17CF" w:rsidRDefault="001D17CF">
                  <w:r>
                    <w:t>Panel “</w:t>
                  </w:r>
                  <w:proofErr w:type="spellStart"/>
                  <w:r>
                    <w:t>PanelBotonsAgregar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224.55pt;margin-top:121.45pt;width:77.25pt;height:116.25pt;z-index:251674624">
            <v:textbox>
              <w:txbxContent>
                <w:p w:rsidR="001D17CF" w:rsidRDefault="001D17CF">
                  <w:r>
                    <w:t>Panel</w:t>
                  </w:r>
                  <w:r w:rsidR="00E7344F">
                    <w:t xml:space="preserve"> esq.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margin-left:224.55pt;margin-top:88.45pt;width:246.75pt;height:22.5pt;z-index:251673600">
            <v:textbox>
              <w:txbxContent>
                <w:p w:rsidR="001D17CF" w:rsidRDefault="001D17CF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217.05pt;margin-top:64.45pt;width:259.5pt;height:214.5pt;z-index:251672576">
            <v:textbox>
              <w:txbxContent>
                <w:p w:rsidR="001D17CF" w:rsidRDefault="001D17CF">
                  <w:r>
                    <w:t>Panel “</w:t>
                  </w:r>
                  <w:proofErr w:type="spellStart"/>
                  <w:r>
                    <w:t>PanelUnRol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8.55pt;margin-top:64.45pt;width:200.25pt;height:214.5pt;z-index:251671552">
            <v:textbox>
              <w:txbxContent>
                <w:p w:rsidR="001D17CF" w:rsidRDefault="001D17CF">
                  <w:r>
                    <w:t>Panel “</w:t>
                  </w:r>
                  <w:proofErr w:type="spellStart"/>
                  <w:r>
                    <w:t>PanelLlistaRols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margin-left:8.55pt;margin-top:17.2pt;width:474pt;height:34.5pt;z-index:251670528">
            <v:textbox>
              <w:txbxContent>
                <w:p w:rsidR="00FB4048" w:rsidRDefault="00FB4048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8D0A67">
        <w:rPr>
          <w:lang w:val="ca-ES"/>
        </w:rPr>
        <w:br w:type="page"/>
      </w:r>
    </w:p>
    <w:p w:rsidR="00195277" w:rsidRDefault="00195277">
      <w:pPr>
        <w:jc w:val="left"/>
        <w:rPr>
          <w:lang w:val="ca-ES"/>
        </w:rPr>
      </w:pPr>
    </w:p>
    <w:p w:rsidR="00DD634C" w:rsidRDefault="00DD634C">
      <w:pPr>
        <w:jc w:val="left"/>
        <w:rPr>
          <w:lang w:val="ca-ES"/>
        </w:rPr>
      </w:pPr>
    </w:p>
    <w:p w:rsidR="0096702E" w:rsidRDefault="001D17CF">
      <w:pPr>
        <w:jc w:val="left"/>
        <w:rPr>
          <w:lang w:val="ca-ES"/>
        </w:rPr>
      </w:pPr>
      <w:r>
        <w:rPr>
          <w:lang w:val="ca-ES"/>
        </w:rPr>
        <w:t>Dintre del Panel “</w:t>
      </w:r>
      <w:proofErr w:type="spellStart"/>
      <w:r>
        <w:rPr>
          <w:lang w:val="ca-ES"/>
        </w:rPr>
        <w:t>PanelRols</w:t>
      </w:r>
      <w:proofErr w:type="spellEnd"/>
      <w:r w:rsidR="0096702E">
        <w:rPr>
          <w:lang w:val="ca-ES"/>
        </w:rPr>
        <w:t>”:</w:t>
      </w:r>
    </w:p>
    <w:p w:rsidR="0096702E" w:rsidRPr="00E7344F" w:rsidRDefault="00E7344F" w:rsidP="00E7344F">
      <w:pPr>
        <w:pStyle w:val="Prrafodelista"/>
        <w:numPr>
          <w:ilvl w:val="0"/>
          <w:numId w:val="15"/>
        </w:numPr>
        <w:jc w:val="left"/>
        <w:rPr>
          <w:lang w:val="ca-ES"/>
        </w:rPr>
      </w:pPr>
      <w:r w:rsidRPr="00E7344F">
        <w:rPr>
          <w:lang w:val="ca-ES"/>
        </w:rPr>
        <w:t xml:space="preserve">En el </w:t>
      </w:r>
      <w:proofErr w:type="spellStart"/>
      <w:r w:rsidRPr="00E7344F">
        <w:rPr>
          <w:lang w:val="ca-ES"/>
        </w:rPr>
        <w:t>header</w:t>
      </w:r>
      <w:proofErr w:type="spellEnd"/>
      <w:r w:rsidRPr="00E7344F">
        <w:rPr>
          <w:lang w:val="ca-ES"/>
        </w:rPr>
        <w:t xml:space="preserve">, </w:t>
      </w:r>
      <w:r>
        <w:rPr>
          <w:lang w:val="ca-ES"/>
        </w:rPr>
        <w:t>e</w:t>
      </w:r>
      <w:r w:rsidR="001D17CF" w:rsidRPr="00E7344F">
        <w:rPr>
          <w:lang w:val="ca-ES"/>
        </w:rPr>
        <w:t>l text “Rols”</w:t>
      </w:r>
      <w:r w:rsidR="0096702E" w:rsidRPr="00E7344F">
        <w:rPr>
          <w:lang w:val="ca-ES"/>
        </w:rPr>
        <w:t>.</w:t>
      </w:r>
    </w:p>
    <w:p w:rsidR="001D17CF" w:rsidRDefault="001D17CF" w:rsidP="001D17CF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>Dintre del Panel “</w:t>
      </w:r>
      <w:proofErr w:type="spellStart"/>
      <w:r>
        <w:rPr>
          <w:lang w:val="ca-ES"/>
        </w:rPr>
        <w:t>PanelLlistaRols</w:t>
      </w:r>
      <w:proofErr w:type="spellEnd"/>
      <w:r>
        <w:rPr>
          <w:lang w:val="ca-ES"/>
        </w:rPr>
        <w:t>”:</w:t>
      </w:r>
    </w:p>
    <w:p w:rsidR="001D17CF" w:rsidRDefault="001D17CF" w:rsidP="001D17C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Botons:</w:t>
      </w:r>
    </w:p>
    <w:p w:rsidR="001D17CF" w:rsidRDefault="001D17CF" w:rsidP="001D17C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botó d’imatge per Alta Rol amb la imatge </w:t>
      </w:r>
      <w:proofErr w:type="spellStart"/>
      <w:r>
        <w:rPr>
          <w:lang w:val="ca-ES"/>
        </w:rPr>
        <w:t>add</w:t>
      </w:r>
      <w:proofErr w:type="spellEnd"/>
      <w:r>
        <w:rPr>
          <w:lang w:val="ca-ES"/>
        </w:rPr>
        <w:t>_</w:t>
      </w:r>
      <w:proofErr w:type="spellStart"/>
      <w:r>
        <w:rPr>
          <w:lang w:val="ca-ES"/>
        </w:rPr>
        <w:t>user.png</w:t>
      </w:r>
      <w:proofErr w:type="spellEnd"/>
      <w:r>
        <w:rPr>
          <w:lang w:val="ca-ES"/>
        </w:rPr>
        <w:t>.</w:t>
      </w:r>
    </w:p>
    <w:p w:rsidR="001D17CF" w:rsidRDefault="001D17CF" w:rsidP="001D17C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Una etiqueta per mostrar missatges.</w:t>
      </w:r>
    </w:p>
    <w:p w:rsidR="001D17CF" w:rsidRDefault="001D17CF" w:rsidP="001D17C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Dos salts de línia.</w:t>
      </w:r>
    </w:p>
    <w:p w:rsidR="001D17CF" w:rsidRDefault="001D17CF" w:rsidP="001D17C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Rols:</w:t>
      </w:r>
    </w:p>
    <w:p w:rsidR="001D17CF" w:rsidRDefault="001D17CF" w:rsidP="001D17C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control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per mostrar els Rols.</w:t>
      </w:r>
    </w:p>
    <w:p w:rsidR="001D17CF" w:rsidRDefault="001D17CF" w:rsidP="001D17C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En aquesta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no s’han de generar els camps automàticament.</w:t>
      </w:r>
    </w:p>
    <w:p w:rsidR="001D17CF" w:rsidRDefault="001D17CF" w:rsidP="001D17CF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>Dintre del Panel “</w:t>
      </w:r>
      <w:proofErr w:type="spellStart"/>
      <w:r>
        <w:rPr>
          <w:lang w:val="ca-ES"/>
        </w:rPr>
        <w:t>PanelUnRol</w:t>
      </w:r>
      <w:proofErr w:type="spellEnd"/>
      <w:r>
        <w:rPr>
          <w:lang w:val="ca-ES"/>
        </w:rPr>
        <w:t>”:</w:t>
      </w:r>
    </w:p>
    <w:p w:rsidR="001D17CF" w:rsidRDefault="00E7344F" w:rsidP="001D17C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>, una label per mostrar el títol.</w:t>
      </w:r>
    </w:p>
    <w:p w:rsidR="00E7344F" w:rsidRDefault="00E7344F" w:rsidP="001D17C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Rol: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Una etiqueta amb el text “Rol”.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Una caixa de text per guardar el nom del rol.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Required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Field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Validator</w:t>
      </w:r>
      <w:proofErr w:type="spellEnd"/>
      <w:r>
        <w:rPr>
          <w:lang w:val="ca-ES"/>
        </w:rPr>
        <w:t xml:space="preserve"> per validar que s’ha informat el nom del rol. En cas contrari ha de donar un missatge d’error.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 salt de línia.</w:t>
      </w:r>
    </w:p>
    <w:p w:rsidR="00E7344F" w:rsidRDefault="00E7344F" w:rsidP="00E7344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Panel de l’esquerra: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 xml:space="preserve"> el text “</w:t>
      </w:r>
      <w:proofErr w:type="spellStart"/>
      <w:r>
        <w:rPr>
          <w:lang w:val="ca-ES"/>
        </w:rPr>
        <w:t>Usu</w:t>
      </w:r>
      <w:proofErr w:type="spellEnd"/>
      <w:r>
        <w:rPr>
          <w:lang w:val="ca-ES"/>
        </w:rPr>
        <w:t>. assignats”.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per mostrar els usuaris assignats al rol.</w:t>
      </w:r>
    </w:p>
    <w:p w:rsidR="00373CE2" w:rsidRDefault="00373CE2" w:rsidP="00373CE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Panel “</w:t>
      </w:r>
      <w:proofErr w:type="spellStart"/>
      <w:r>
        <w:rPr>
          <w:lang w:val="ca-ES"/>
        </w:rPr>
        <w:t>PanelBotonsAgregar</w:t>
      </w:r>
      <w:proofErr w:type="spellEnd"/>
      <w:r>
        <w:rPr>
          <w:lang w:val="ca-ES"/>
        </w:rPr>
        <w:t>”:</w:t>
      </w:r>
    </w:p>
    <w:p w:rsidR="00373CE2" w:rsidRDefault="00AF4198" w:rsidP="00373CE2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botó amb el text “&gt;&gt;” per </w:t>
      </w:r>
      <w:proofErr w:type="spellStart"/>
      <w:r>
        <w:rPr>
          <w:lang w:val="ca-ES"/>
        </w:rPr>
        <w:t>desassignar</w:t>
      </w:r>
      <w:proofErr w:type="spellEnd"/>
      <w:r>
        <w:rPr>
          <w:lang w:val="ca-ES"/>
        </w:rPr>
        <w:t xml:space="preserve"> usuaris.</w:t>
      </w:r>
    </w:p>
    <w:p w:rsidR="00AF4198" w:rsidRDefault="00AF4198" w:rsidP="00373CE2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 salt de línia.</w:t>
      </w:r>
    </w:p>
    <w:p w:rsidR="00AF4198" w:rsidRDefault="00AF4198" w:rsidP="00AF4198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>Un botó amb el text “&lt;&lt;” per assignar usuaris.</w:t>
      </w:r>
    </w:p>
    <w:p w:rsidR="00E7344F" w:rsidRDefault="00E7344F" w:rsidP="00E7344F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Panel de la dreta: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 xml:space="preserve"> el text “</w:t>
      </w:r>
      <w:proofErr w:type="spellStart"/>
      <w:r>
        <w:rPr>
          <w:lang w:val="ca-ES"/>
        </w:rPr>
        <w:t>Usu</w:t>
      </w:r>
      <w:proofErr w:type="spellEnd"/>
      <w:r>
        <w:rPr>
          <w:lang w:val="ca-ES"/>
        </w:rPr>
        <w:t>. possibles”.</w:t>
      </w:r>
    </w:p>
    <w:p w:rsidR="00E7344F" w:rsidRDefault="00E7344F" w:rsidP="00E7344F">
      <w:pPr>
        <w:pStyle w:val="Prrafodelista"/>
        <w:numPr>
          <w:ilvl w:val="2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per mostrar els usuaris possibles per assignar al rol.</w:t>
      </w:r>
    </w:p>
    <w:p w:rsidR="00AF4198" w:rsidRDefault="00AF4198" w:rsidP="00AF4198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Panel Botons:</w:t>
      </w:r>
    </w:p>
    <w:p w:rsidR="00AF4198" w:rsidRPr="00F00B3C" w:rsidRDefault="00AF4198" w:rsidP="00AF4198">
      <w:pPr>
        <w:pStyle w:val="Prrafodelista"/>
        <w:numPr>
          <w:ilvl w:val="2"/>
          <w:numId w:val="15"/>
        </w:numPr>
        <w:jc w:val="left"/>
        <w:rPr>
          <w:lang w:val="ca-ES"/>
        </w:rPr>
      </w:pPr>
      <w:r w:rsidRPr="00F00B3C">
        <w:rPr>
          <w:lang w:val="ca-ES"/>
        </w:rPr>
        <w:t xml:space="preserve">Un botó d’imatge per Acceptar. La imatge ha de ser </w:t>
      </w:r>
      <w:proofErr w:type="spellStart"/>
      <w:r w:rsidRPr="00F00B3C">
        <w:rPr>
          <w:highlight w:val="white"/>
          <w:lang w:val="ca-ES"/>
        </w:rPr>
        <w:t>accept</w:t>
      </w:r>
      <w:proofErr w:type="spellEnd"/>
      <w:r w:rsidRPr="00F00B3C">
        <w:rPr>
          <w:highlight w:val="white"/>
          <w:lang w:val="ca-ES"/>
        </w:rPr>
        <w:t>_48.png</w:t>
      </w:r>
      <w:r w:rsidRPr="00F00B3C">
        <w:rPr>
          <w:lang w:val="ca-ES"/>
        </w:rPr>
        <w:t>.</w:t>
      </w:r>
    </w:p>
    <w:p w:rsidR="00AF4198" w:rsidRPr="00AF4198" w:rsidRDefault="00AF4198" w:rsidP="00AF4198">
      <w:pPr>
        <w:pStyle w:val="Prrafodelista"/>
        <w:numPr>
          <w:ilvl w:val="2"/>
          <w:numId w:val="15"/>
        </w:numPr>
        <w:jc w:val="left"/>
        <w:rPr>
          <w:lang w:val="ca-ES"/>
        </w:rPr>
      </w:pPr>
      <w:r w:rsidRPr="00F00B3C">
        <w:rPr>
          <w:lang w:val="ca-ES"/>
        </w:rPr>
        <w:t xml:space="preserve">Un botó d’imatge per Cancel·lar. La imatge ha de ser </w:t>
      </w:r>
      <w:proofErr w:type="spellStart"/>
      <w:r w:rsidRPr="00F00B3C">
        <w:rPr>
          <w:highlight w:val="white"/>
          <w:lang w:val="ca-ES"/>
        </w:rPr>
        <w:t>cancel</w:t>
      </w:r>
      <w:proofErr w:type="spellEnd"/>
      <w:r w:rsidRPr="00F00B3C">
        <w:rPr>
          <w:highlight w:val="white"/>
          <w:lang w:val="ca-ES"/>
        </w:rPr>
        <w:t>_48.png</w:t>
      </w:r>
      <w:r w:rsidRPr="00F00B3C">
        <w:rPr>
          <w:lang w:val="ca-ES"/>
        </w:rPr>
        <w:t>. A</w:t>
      </w:r>
      <w:r>
        <w:rPr>
          <w:lang w:val="ca-ES"/>
        </w:rPr>
        <w:t>quest botó no ha de causar validació.</w:t>
      </w: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1D17CF" w:rsidRDefault="001D17CF" w:rsidP="001D17CF">
      <w:pPr>
        <w:jc w:val="left"/>
        <w:rPr>
          <w:lang w:val="ca-ES"/>
        </w:rPr>
      </w:pPr>
    </w:p>
    <w:p w:rsidR="005229CD" w:rsidRDefault="00450655" w:rsidP="005229CD">
      <w:pPr>
        <w:jc w:val="left"/>
        <w:rPr>
          <w:lang w:val="ca-ES"/>
        </w:rPr>
      </w:pPr>
      <w:r>
        <w:rPr>
          <w:lang w:val="ca-ES"/>
        </w:rPr>
        <w:lastRenderedPageBreak/>
        <w:t>Modificar la fulla d’estil amb els següents estils.</w:t>
      </w:r>
    </w:p>
    <w:p w:rsidR="00450655" w:rsidRDefault="00450655" w:rsidP="005229CD">
      <w:pPr>
        <w:jc w:val="left"/>
        <w:rPr>
          <w:lang w:val="ca-ES"/>
        </w:rPr>
      </w:pPr>
    </w:p>
    <w:p w:rsidR="00450655" w:rsidRDefault="00450655" w:rsidP="005229CD">
      <w:pPr>
        <w:jc w:val="left"/>
        <w:rPr>
          <w:lang w:val="ca-ES"/>
        </w:rPr>
      </w:pPr>
      <w:r>
        <w:rPr>
          <w:lang w:val="ca-ES"/>
        </w:rPr>
        <w:t>Una cl</w:t>
      </w:r>
      <w:r w:rsidR="00AF4198">
        <w:rPr>
          <w:lang w:val="ca-ES"/>
        </w:rPr>
        <w:t xml:space="preserve">asse per aplicar als panels </w:t>
      </w:r>
      <w:proofErr w:type="spellStart"/>
      <w:r w:rsidR="00AF4198">
        <w:rPr>
          <w:lang w:val="ca-ES"/>
        </w:rPr>
        <w:t>PanelLlistaRols</w:t>
      </w:r>
      <w:proofErr w:type="spellEnd"/>
      <w:r w:rsidR="00AF4198">
        <w:rPr>
          <w:lang w:val="ca-ES"/>
        </w:rPr>
        <w:t xml:space="preserve"> i </w:t>
      </w:r>
      <w:proofErr w:type="spellStart"/>
      <w:r w:rsidR="00AF4198">
        <w:rPr>
          <w:lang w:val="ca-ES"/>
        </w:rPr>
        <w:t>PanelUnRol</w:t>
      </w:r>
      <w:proofErr w:type="spellEnd"/>
      <w:r w:rsidR="00AF4198">
        <w:rPr>
          <w:lang w:val="ca-ES"/>
        </w:rPr>
        <w:t>:</w:t>
      </w:r>
    </w:p>
    <w:p w:rsidR="00450655" w:rsidRDefault="00113742" w:rsidP="00113742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L’amplada ha de ser de 450px.</w:t>
      </w:r>
    </w:p>
    <w:p w:rsidR="00113742" w:rsidRDefault="00113742" w:rsidP="00113742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Ha de tenir un farcit a tot el voltant de 10px.</w:t>
      </w:r>
    </w:p>
    <w:p w:rsidR="00113742" w:rsidRDefault="00113742" w:rsidP="00113742">
      <w:pPr>
        <w:jc w:val="left"/>
        <w:rPr>
          <w:lang w:val="ca-ES"/>
        </w:rPr>
      </w:pPr>
    </w:p>
    <w:p w:rsidR="00113742" w:rsidRDefault="00113742" w:rsidP="00113742">
      <w:pPr>
        <w:jc w:val="left"/>
        <w:rPr>
          <w:lang w:val="ca-ES"/>
        </w:rPr>
      </w:pPr>
      <w:r>
        <w:rPr>
          <w:lang w:val="ca-ES"/>
        </w:rPr>
        <w:t xml:space="preserve">Una classe pels panels de la dreta, de l’esquerra i del </w:t>
      </w:r>
      <w:proofErr w:type="spellStart"/>
      <w:r>
        <w:rPr>
          <w:lang w:val="ca-ES"/>
        </w:rPr>
        <w:t>PanelBotonsAgregar</w:t>
      </w:r>
      <w:proofErr w:type="spellEnd"/>
      <w:r>
        <w:rPr>
          <w:lang w:val="ca-ES"/>
        </w:rPr>
        <w:t>:</w:t>
      </w:r>
    </w:p>
    <w:p w:rsidR="00113742" w:rsidRDefault="00113742" w:rsidP="00113742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L’amplada ha de ser de 125px.</w:t>
      </w:r>
    </w:p>
    <w:p w:rsidR="00113742" w:rsidRDefault="00113742" w:rsidP="00113742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Han de flotar a l’esquerra.</w:t>
      </w:r>
    </w:p>
    <w:p w:rsidR="00113742" w:rsidRDefault="00113742" w:rsidP="00113742">
      <w:pPr>
        <w:jc w:val="left"/>
        <w:rPr>
          <w:lang w:val="ca-ES"/>
        </w:rPr>
      </w:pPr>
    </w:p>
    <w:p w:rsidR="00EC1DB8" w:rsidRDefault="00EC1DB8" w:rsidP="00113742">
      <w:pPr>
        <w:jc w:val="left"/>
        <w:rPr>
          <w:lang w:val="ca-ES"/>
        </w:rPr>
      </w:pPr>
      <w:r>
        <w:rPr>
          <w:lang w:val="ca-ES"/>
        </w:rPr>
        <w:t xml:space="preserve">Una classe pel </w:t>
      </w:r>
      <w:proofErr w:type="spellStart"/>
      <w:r>
        <w:rPr>
          <w:lang w:val="ca-ES"/>
        </w:rPr>
        <w:t>PanelBotons</w:t>
      </w:r>
      <w:proofErr w:type="spellEnd"/>
      <w:r>
        <w:rPr>
          <w:lang w:val="ca-ES"/>
        </w:rPr>
        <w:t>:</w:t>
      </w:r>
    </w:p>
    <w:p w:rsidR="00EC1DB8" w:rsidRDefault="00EC1DB8" w:rsidP="00EC1DB8">
      <w:pPr>
        <w:pStyle w:val="Prrafodelista"/>
        <w:numPr>
          <w:ilvl w:val="0"/>
          <w:numId w:val="30"/>
        </w:numPr>
        <w:jc w:val="left"/>
        <w:rPr>
          <w:lang w:val="ca-ES"/>
        </w:rPr>
      </w:pPr>
      <w:r>
        <w:rPr>
          <w:lang w:val="ca-ES"/>
        </w:rPr>
        <w:t>Un farcit superior de 10px.</w:t>
      </w:r>
    </w:p>
    <w:p w:rsidR="00EC1DB8" w:rsidRDefault="00EC1DB8" w:rsidP="00EC1DB8">
      <w:pPr>
        <w:pStyle w:val="Prrafodelista"/>
        <w:numPr>
          <w:ilvl w:val="0"/>
          <w:numId w:val="30"/>
        </w:numPr>
        <w:jc w:val="left"/>
        <w:rPr>
          <w:lang w:val="ca-ES"/>
        </w:rPr>
      </w:pPr>
      <w:r>
        <w:rPr>
          <w:lang w:val="ca-ES"/>
        </w:rPr>
        <w:t>S’han de tenir en compte els elements que floten a l’esquerra i a la dreta.</w:t>
      </w:r>
    </w:p>
    <w:p w:rsidR="00EC1DB8" w:rsidRDefault="00EC1DB8" w:rsidP="00EC1DB8">
      <w:pPr>
        <w:jc w:val="left"/>
        <w:rPr>
          <w:lang w:val="ca-ES"/>
        </w:rPr>
      </w:pPr>
    </w:p>
    <w:p w:rsidR="00EC1DB8" w:rsidRDefault="00EC1DB8" w:rsidP="00EC1DB8">
      <w:pPr>
        <w:jc w:val="left"/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PanelLlistaRols</w:t>
      </w:r>
      <w:proofErr w:type="spellEnd"/>
      <w:r>
        <w:rPr>
          <w:lang w:val="ca-ES"/>
        </w:rPr>
        <w:t>:</w:t>
      </w:r>
    </w:p>
    <w:p w:rsidR="00EC1DB8" w:rsidRPr="00EC1DB8" w:rsidRDefault="00EC1DB8" w:rsidP="00EC1DB8">
      <w:pPr>
        <w:pStyle w:val="Prrafodelista"/>
        <w:numPr>
          <w:ilvl w:val="0"/>
          <w:numId w:val="31"/>
        </w:numPr>
        <w:jc w:val="left"/>
        <w:rPr>
          <w:lang w:val="ca-ES"/>
        </w:rPr>
      </w:pPr>
      <w:r>
        <w:rPr>
          <w:lang w:val="ca-ES"/>
        </w:rPr>
        <w:t>Ha de flotar a l’esquerra.</w:t>
      </w:r>
    </w:p>
    <w:p w:rsidR="00113742" w:rsidRDefault="00113742" w:rsidP="00113742">
      <w:pPr>
        <w:jc w:val="left"/>
        <w:rPr>
          <w:lang w:val="ca-ES"/>
        </w:rPr>
      </w:pPr>
    </w:p>
    <w:p w:rsidR="00EC1DB8" w:rsidRDefault="00EC1DB8" w:rsidP="00EC1DB8">
      <w:pPr>
        <w:jc w:val="left"/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PanelUnRol</w:t>
      </w:r>
      <w:proofErr w:type="spellEnd"/>
      <w:r>
        <w:rPr>
          <w:lang w:val="ca-ES"/>
        </w:rPr>
        <w:t>:</w:t>
      </w:r>
    </w:p>
    <w:p w:rsidR="00EC1DB8" w:rsidRDefault="00EC1DB8" w:rsidP="00EC1DB8">
      <w:pPr>
        <w:pStyle w:val="Prrafodelista"/>
        <w:numPr>
          <w:ilvl w:val="0"/>
          <w:numId w:val="31"/>
        </w:numPr>
        <w:jc w:val="left"/>
        <w:rPr>
          <w:lang w:val="ca-ES"/>
        </w:rPr>
      </w:pPr>
      <w:r w:rsidRPr="00EC1DB8">
        <w:rPr>
          <w:lang w:val="ca-ES"/>
        </w:rPr>
        <w:t>Ha de flotar a l’esquerra.</w:t>
      </w:r>
    </w:p>
    <w:p w:rsidR="00EC1DB8" w:rsidRPr="00EC1DB8" w:rsidRDefault="00EC1DB8" w:rsidP="00EC1DB8">
      <w:pPr>
        <w:ind w:left="360"/>
        <w:jc w:val="left"/>
        <w:rPr>
          <w:lang w:val="ca-ES"/>
        </w:rPr>
      </w:pPr>
    </w:p>
    <w:p w:rsidR="00EC1DB8" w:rsidRPr="00EC1DB8" w:rsidRDefault="00EC1DB8" w:rsidP="00EC1DB8">
      <w:pPr>
        <w:jc w:val="left"/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PanelBotonsAgregar</w:t>
      </w:r>
      <w:proofErr w:type="spellEnd"/>
      <w:r w:rsidRPr="00EC1DB8">
        <w:rPr>
          <w:lang w:val="ca-ES"/>
        </w:rPr>
        <w:t>:</w:t>
      </w:r>
    </w:p>
    <w:p w:rsidR="00EC1DB8" w:rsidRPr="00EC1DB8" w:rsidRDefault="00EC1DB8" w:rsidP="00EC1DB8">
      <w:pPr>
        <w:pStyle w:val="Prrafodelista"/>
        <w:numPr>
          <w:ilvl w:val="0"/>
          <w:numId w:val="31"/>
        </w:numPr>
        <w:jc w:val="left"/>
        <w:rPr>
          <w:lang w:val="ca-ES"/>
        </w:rPr>
      </w:pPr>
      <w:r>
        <w:rPr>
          <w:lang w:val="ca-ES"/>
        </w:rPr>
        <w:t>El marge superior ha de ser de 55px i el marge esquerra de 20px.</w:t>
      </w:r>
      <w:r w:rsidRPr="00EC1DB8">
        <w:rPr>
          <w:lang w:val="ca-ES"/>
        </w:rPr>
        <w:t>.</w:t>
      </w:r>
    </w:p>
    <w:p w:rsidR="00113742" w:rsidRPr="00113742" w:rsidRDefault="00113742" w:rsidP="00113742">
      <w:pPr>
        <w:jc w:val="left"/>
        <w:rPr>
          <w:lang w:val="ca-ES"/>
        </w:rPr>
      </w:pPr>
    </w:p>
    <w:p w:rsidR="00450655" w:rsidRDefault="00450655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EC5DD8" w:rsidRDefault="00450655" w:rsidP="00EC5DD8">
      <w:pPr>
        <w:jc w:val="left"/>
        <w:rPr>
          <w:lang w:val="ca-ES"/>
        </w:rPr>
      </w:pPr>
      <w:r>
        <w:rPr>
          <w:lang w:val="ca-ES"/>
        </w:rPr>
        <w:lastRenderedPageBreak/>
        <w:t>Quan entrem la pàgina s’ha de veure :</w:t>
      </w:r>
    </w:p>
    <w:p w:rsidR="00450655" w:rsidRDefault="00450655" w:rsidP="00EC5DD8">
      <w:pPr>
        <w:jc w:val="left"/>
        <w:rPr>
          <w:lang w:val="ca-ES"/>
        </w:rPr>
      </w:pPr>
    </w:p>
    <w:p w:rsidR="00450655" w:rsidRDefault="00EC1DB8" w:rsidP="00EC5DD8">
      <w:pPr>
        <w:jc w:val="left"/>
        <w:rPr>
          <w:lang w:val="ca-ES"/>
        </w:rPr>
      </w:pPr>
      <w:r>
        <w:rPr>
          <w:noProof/>
        </w:rPr>
        <w:drawing>
          <wp:inline distT="0" distB="0" distL="0" distR="0">
            <wp:extent cx="6115050" cy="3571875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55" w:rsidRDefault="00450655" w:rsidP="00EC5DD8">
      <w:pPr>
        <w:jc w:val="left"/>
        <w:rPr>
          <w:lang w:val="ca-ES"/>
        </w:rPr>
      </w:pPr>
    </w:p>
    <w:p w:rsidR="00450655" w:rsidRDefault="00450655" w:rsidP="00EC5DD8">
      <w:pPr>
        <w:jc w:val="left"/>
        <w:rPr>
          <w:lang w:val="ca-ES"/>
        </w:rPr>
      </w:pPr>
      <w:r>
        <w:rPr>
          <w:lang w:val="ca-ES"/>
        </w:rPr>
        <w:t xml:space="preserve">Si fem clic en el botó alta </w:t>
      </w:r>
      <w:r w:rsidR="00EC1DB8">
        <w:rPr>
          <w:lang w:val="ca-ES"/>
        </w:rPr>
        <w:t>rol</w:t>
      </w:r>
      <w:r>
        <w:rPr>
          <w:lang w:val="ca-ES"/>
        </w:rPr>
        <w:t>:</w:t>
      </w:r>
    </w:p>
    <w:p w:rsidR="00450655" w:rsidRDefault="00450655" w:rsidP="00EC5DD8">
      <w:pPr>
        <w:jc w:val="left"/>
        <w:rPr>
          <w:lang w:val="ca-ES"/>
        </w:rPr>
      </w:pPr>
    </w:p>
    <w:p w:rsidR="00450655" w:rsidRDefault="00EC1DB8" w:rsidP="00EC5DD8">
      <w:pPr>
        <w:jc w:val="left"/>
        <w:rPr>
          <w:lang w:val="ca-ES"/>
        </w:rPr>
      </w:pPr>
      <w:r>
        <w:rPr>
          <w:noProof/>
        </w:rPr>
        <w:drawing>
          <wp:inline distT="0" distB="0" distL="0" distR="0">
            <wp:extent cx="5276158" cy="3148096"/>
            <wp:effectExtent l="19050" t="0" r="69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58" cy="314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D8" w:rsidRDefault="00EC5DD8" w:rsidP="00EC5DD8">
      <w:pPr>
        <w:jc w:val="left"/>
        <w:rPr>
          <w:lang w:val="ca-ES"/>
        </w:rPr>
      </w:pPr>
    </w:p>
    <w:p w:rsidR="00EC5DD8" w:rsidRDefault="00EC5DD8" w:rsidP="00EC5DD8">
      <w:pPr>
        <w:jc w:val="left"/>
        <w:rPr>
          <w:lang w:val="ca-ES"/>
        </w:rPr>
      </w:pPr>
    </w:p>
    <w:p w:rsidR="00F00B3C" w:rsidRDefault="00450655">
      <w:pPr>
        <w:jc w:val="left"/>
        <w:rPr>
          <w:lang w:val="ca-ES"/>
        </w:rPr>
      </w:pPr>
      <w:r>
        <w:rPr>
          <w:lang w:val="ca-ES"/>
        </w:rPr>
        <w:t xml:space="preserve">Si hem seleccionar un </w:t>
      </w:r>
      <w:r w:rsidR="00EC1DB8">
        <w:rPr>
          <w:lang w:val="ca-ES"/>
        </w:rPr>
        <w:t>rol</w:t>
      </w:r>
      <w:r>
        <w:rPr>
          <w:lang w:val="ca-ES"/>
        </w:rPr>
        <w:t>:</w:t>
      </w:r>
    </w:p>
    <w:p w:rsidR="00450655" w:rsidRDefault="00450655">
      <w:pPr>
        <w:jc w:val="left"/>
        <w:rPr>
          <w:lang w:val="ca-ES"/>
        </w:rPr>
      </w:pPr>
    </w:p>
    <w:p w:rsidR="00450655" w:rsidRDefault="00EC1DB8">
      <w:pPr>
        <w:jc w:val="left"/>
        <w:rPr>
          <w:lang w:val="ca-ES"/>
        </w:rPr>
      </w:pPr>
      <w:r>
        <w:rPr>
          <w:noProof/>
        </w:rPr>
        <w:drawing>
          <wp:inline distT="0" distB="0" distL="0" distR="0">
            <wp:extent cx="6115050" cy="363855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73" w:rsidRDefault="005229CD" w:rsidP="00EC1DB8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AD1E73" w:rsidRPr="00AD1E73" w:rsidRDefault="00AD1E73" w:rsidP="00AD1E73">
      <w:pPr>
        <w:jc w:val="left"/>
        <w:rPr>
          <w:lang w:val="ca-ES"/>
        </w:rPr>
      </w:pPr>
    </w:p>
    <w:p w:rsidR="00D608CA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 w:rsidRPr="00D112A4">
        <w:rPr>
          <w:lang w:val="ca-ES"/>
        </w:rPr>
        <w:t>S’han de pro</w:t>
      </w:r>
      <w:r>
        <w:rPr>
          <w:lang w:val="ca-ES"/>
        </w:rPr>
        <w:t>gramar els següents esdeveniments.</w:t>
      </w:r>
    </w:p>
    <w:p w:rsidR="00D112A4" w:rsidRDefault="00D112A4" w:rsidP="00D112A4">
      <w:pPr>
        <w:pStyle w:val="Ttulo3"/>
        <w:rPr>
          <w:lang w:val="ca-ES"/>
        </w:rPr>
      </w:pPr>
      <w:proofErr w:type="spellStart"/>
      <w:r>
        <w:rPr>
          <w:lang w:val="ca-ES"/>
        </w:rPr>
        <w:t>Page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Load</w:t>
      </w:r>
      <w:proofErr w:type="spellEnd"/>
      <w:r>
        <w:rPr>
          <w:lang w:val="ca-ES"/>
        </w:rPr>
        <w:t>)</w:t>
      </w:r>
    </w:p>
    <w:p w:rsidR="00D112A4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</w:p>
    <w:p w:rsidR="00EC5DD8" w:rsidRDefault="00EC5DD8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és la primera vegada que es carrega la pàgina:</w:t>
      </w:r>
    </w:p>
    <w:p w:rsidR="00D5253D" w:rsidRPr="00D5253D" w:rsidRDefault="005229CD" w:rsidP="00D5253D">
      <w:pPr>
        <w:pStyle w:val="Prrafodelista"/>
        <w:numPr>
          <w:ilvl w:val="0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Posar visible el </w:t>
      </w:r>
      <w:r w:rsidRPr="005229CD">
        <w:rPr>
          <w:lang w:val="ca-ES"/>
        </w:rPr>
        <w:t>panel</w:t>
      </w:r>
      <w:r>
        <w:rPr>
          <w:lang w:val="ca-ES"/>
        </w:rPr>
        <w:t xml:space="preserve"> “</w:t>
      </w:r>
      <w:r w:rsidR="00D5253D">
        <w:rPr>
          <w:lang w:val="ca-ES"/>
        </w:rPr>
        <w:t>roles</w:t>
      </w:r>
      <w:r>
        <w:rPr>
          <w:lang w:val="ca-ES"/>
        </w:rPr>
        <w:t>” i posar invisible el panel “</w:t>
      </w:r>
      <w:r w:rsidR="00D5253D">
        <w:rPr>
          <w:lang w:val="ca-ES"/>
        </w:rPr>
        <w:t>rol</w:t>
      </w:r>
      <w:r>
        <w:rPr>
          <w:lang w:val="ca-ES"/>
        </w:rPr>
        <w:t>”.</w:t>
      </w:r>
    </w:p>
    <w:p w:rsidR="00AD1E73" w:rsidRDefault="00AD1E73" w:rsidP="00EC5DD8">
      <w:pPr>
        <w:pStyle w:val="Prrafodelista"/>
        <w:numPr>
          <w:ilvl w:val="0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els </w:t>
      </w:r>
      <w:r w:rsidR="00795323">
        <w:rPr>
          <w:lang w:val="ca-ES"/>
        </w:rPr>
        <w:t>rols</w:t>
      </w:r>
      <w:r>
        <w:rPr>
          <w:lang w:val="ca-ES"/>
        </w:rPr>
        <w:t xml:space="preserve"> en la </w:t>
      </w:r>
      <w:proofErr w:type="spellStart"/>
      <w:r>
        <w:rPr>
          <w:lang w:val="ca-ES"/>
        </w:rPr>
        <w:t>grid</w:t>
      </w:r>
      <w:proofErr w:type="spellEnd"/>
      <w:r>
        <w:rPr>
          <w:lang w:val="ca-ES"/>
        </w:rPr>
        <w:t>:</w:t>
      </w:r>
    </w:p>
    <w:p w:rsidR="00D5253D" w:rsidRDefault="00D5253D" w:rsidP="00D5253D">
      <w:pPr>
        <w:pStyle w:val="Prrafodelista"/>
        <w:numPr>
          <w:ilvl w:val="1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Obtenir tots els rols que hi ha a la base de dades de usuaris i guardar-los en una llista de </w:t>
      </w:r>
      <w:proofErr w:type="spellStart"/>
      <w:r>
        <w:rPr>
          <w:lang w:val="ca-ES"/>
        </w:rPr>
        <w:t>IdentityRole</w:t>
      </w:r>
      <w:proofErr w:type="spellEnd"/>
      <w:r>
        <w:rPr>
          <w:lang w:val="ca-ES"/>
        </w:rPr>
        <w:t>.</w:t>
      </w:r>
    </w:p>
    <w:p w:rsidR="00C3298E" w:rsidRPr="00C3298E" w:rsidRDefault="00C3298E" w:rsidP="00C3298E">
      <w:pPr>
        <w:pStyle w:val="Prrafodelista"/>
        <w:numPr>
          <w:ilvl w:val="1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Fer que la font de dades de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sigui </w:t>
      </w:r>
      <w:r w:rsidR="00D5253D">
        <w:rPr>
          <w:lang w:val="ca-ES"/>
        </w:rPr>
        <w:t>llista anterior</w:t>
      </w:r>
      <w:r>
        <w:rPr>
          <w:lang w:val="ca-ES"/>
        </w:rPr>
        <w:t xml:space="preserve"> i fer que es mostri a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>.</w:t>
      </w:r>
    </w:p>
    <w:p w:rsidR="00AD1E73" w:rsidRDefault="00AD1E73" w:rsidP="00AD1E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8CA" w:rsidRDefault="00795323" w:rsidP="00980716">
      <w:pPr>
        <w:pStyle w:val="Ttulo3"/>
      </w:pPr>
      <w:r>
        <w:t xml:space="preserve">Botó </w:t>
      </w:r>
      <w:proofErr w:type="spellStart"/>
      <w:r>
        <w:t>Imatge</w:t>
      </w:r>
      <w:proofErr w:type="spellEnd"/>
      <w:r>
        <w:t xml:space="preserve"> Alta </w:t>
      </w:r>
      <w:r w:rsidR="00980716">
        <w:t>(</w:t>
      </w:r>
      <w:proofErr w:type="spellStart"/>
      <w:r w:rsidR="009D0E7E">
        <w:t>Clic</w:t>
      </w:r>
      <w:r>
        <w:t>k</w:t>
      </w:r>
      <w:proofErr w:type="spellEnd"/>
      <w:r w:rsidR="00980716">
        <w:t>)</w:t>
      </w:r>
    </w:p>
    <w:p w:rsidR="00980716" w:rsidRPr="00980716" w:rsidRDefault="00980716" w:rsidP="00980716">
      <w:pPr>
        <w:pStyle w:val="Textoindependiente"/>
      </w:pPr>
    </w:p>
    <w:p w:rsidR="00A31DE0" w:rsidRDefault="00A31DE0" w:rsidP="009D0E7E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visible el panel “</w:t>
      </w:r>
      <w:proofErr w:type="spellStart"/>
      <w:r w:rsidR="00795323">
        <w:rPr>
          <w:lang w:val="ca-ES"/>
        </w:rPr>
        <w:t>PanelUnRol</w:t>
      </w:r>
      <w:proofErr w:type="spellEnd"/>
      <w:r>
        <w:rPr>
          <w:lang w:val="ca-ES"/>
        </w:rPr>
        <w:t>”.</w:t>
      </w:r>
    </w:p>
    <w:p w:rsidR="009D0E7E" w:rsidRDefault="009D0E7E" w:rsidP="009D0E7E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L’etiqueta de títol del panel Usuari ha de tenir el text “Alta </w:t>
      </w:r>
      <w:r w:rsidR="00795323">
        <w:rPr>
          <w:lang w:val="ca-ES"/>
        </w:rPr>
        <w:t>rol</w:t>
      </w:r>
      <w:r>
        <w:rPr>
          <w:lang w:val="ca-ES"/>
        </w:rPr>
        <w:t>”.</w:t>
      </w:r>
    </w:p>
    <w:p w:rsidR="009D0E7E" w:rsidRPr="00D676B6" w:rsidRDefault="00795323" w:rsidP="00D676B6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Omplirem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possibles amb tots els usuaris donats d’alta a la base de dades.</w:t>
      </w:r>
    </w:p>
    <w:p w:rsidR="001B2BE6" w:rsidRDefault="001B2BE6" w:rsidP="001B2BE6">
      <w:pPr>
        <w:pStyle w:val="Ttulo3"/>
        <w:rPr>
          <w:lang w:val="ca-ES"/>
        </w:rPr>
      </w:pP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</w:t>
      </w:r>
      <w:r w:rsidR="00824C80">
        <w:rPr>
          <w:lang w:val="ca-ES"/>
        </w:rPr>
        <w:t>Rols</w:t>
      </w:r>
      <w:r>
        <w:rPr>
          <w:lang w:val="ca-ES"/>
        </w:rPr>
        <w:t xml:space="preserve"> (</w:t>
      </w:r>
      <w:proofErr w:type="spellStart"/>
      <w:r>
        <w:rPr>
          <w:lang w:val="ca-ES"/>
        </w:rPr>
        <w:t>RowDeleting</w:t>
      </w:r>
      <w:proofErr w:type="spellEnd"/>
      <w:r>
        <w:rPr>
          <w:lang w:val="ca-ES"/>
        </w:rPr>
        <w:t>)</w:t>
      </w:r>
    </w:p>
    <w:p w:rsidR="001B2BE6" w:rsidRDefault="001B2BE6" w:rsidP="001B2BE6">
      <w:pPr>
        <w:pStyle w:val="Textoindependiente"/>
        <w:rPr>
          <w:lang w:val="ca-ES"/>
        </w:rPr>
      </w:pPr>
    </w:p>
    <w:p w:rsidR="009C30B1" w:rsidRDefault="00D676B6" w:rsidP="00A31DE0">
      <w:pPr>
        <w:pStyle w:val="Prrafodelista"/>
        <w:numPr>
          <w:ilvl w:val="0"/>
          <w:numId w:val="25"/>
        </w:numPr>
        <w:rPr>
          <w:lang w:val="ca-ES"/>
        </w:rPr>
      </w:pPr>
      <w:r w:rsidRPr="009C30B1">
        <w:rPr>
          <w:lang w:val="ca-ES"/>
        </w:rPr>
        <w:t xml:space="preserve">Esborrar el rol seleccionat a la </w:t>
      </w:r>
      <w:proofErr w:type="spellStart"/>
      <w:r w:rsidR="009C30B1" w:rsidRPr="009C30B1">
        <w:rPr>
          <w:lang w:val="ca-ES"/>
        </w:rPr>
        <w:t>grid</w:t>
      </w:r>
      <w:proofErr w:type="spellEnd"/>
      <w:r w:rsidR="009C30B1" w:rsidRPr="009C30B1">
        <w:rPr>
          <w:lang w:val="ca-ES"/>
        </w:rPr>
        <w:t>.</w:t>
      </w:r>
    </w:p>
    <w:p w:rsidR="009C30B1" w:rsidRDefault="00275614" w:rsidP="00A31DE0">
      <w:pPr>
        <w:pStyle w:val="Prrafodelista"/>
        <w:numPr>
          <w:ilvl w:val="0"/>
          <w:numId w:val="25"/>
        </w:numPr>
        <w:rPr>
          <w:lang w:val="ca-ES"/>
        </w:rPr>
      </w:pPr>
      <w:r>
        <w:rPr>
          <w:lang w:val="ca-ES"/>
        </w:rPr>
        <w:t>Si hi ha cap error</w:t>
      </w:r>
      <w:r w:rsidR="009C30B1" w:rsidRPr="009C30B1">
        <w:rPr>
          <w:lang w:val="ca-ES"/>
        </w:rPr>
        <w:t xml:space="preserve">, mostrar missatge a la etiqueta d’errors. </w:t>
      </w:r>
      <w:r w:rsidR="00824C80" w:rsidRPr="009C30B1">
        <w:rPr>
          <w:lang w:val="ca-ES"/>
        </w:rPr>
        <w:t xml:space="preserve">En cas </w:t>
      </w:r>
      <w:r w:rsidR="009C30B1" w:rsidRPr="009C30B1">
        <w:rPr>
          <w:lang w:val="ca-ES"/>
        </w:rPr>
        <w:t>contrari:</w:t>
      </w:r>
    </w:p>
    <w:p w:rsidR="009C30B1" w:rsidRDefault="009C30B1" w:rsidP="009C30B1">
      <w:pPr>
        <w:pStyle w:val="Prrafodelista"/>
        <w:numPr>
          <w:ilvl w:val="1"/>
          <w:numId w:val="25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els rols en la </w:t>
      </w:r>
      <w:proofErr w:type="spellStart"/>
      <w:r>
        <w:rPr>
          <w:lang w:val="ca-ES"/>
        </w:rPr>
        <w:t>grid</w:t>
      </w:r>
      <w:proofErr w:type="spellEnd"/>
      <w:r>
        <w:rPr>
          <w:lang w:val="ca-ES"/>
        </w:rPr>
        <w:t>:</w:t>
      </w:r>
    </w:p>
    <w:p w:rsidR="009C30B1" w:rsidRDefault="009C30B1" w:rsidP="009C30B1">
      <w:pPr>
        <w:pStyle w:val="Prrafodelista"/>
        <w:numPr>
          <w:ilvl w:val="2"/>
          <w:numId w:val="25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Obtenir tots els rols que hi ha a la base de dades de usuaris i guardar-los en una llista de </w:t>
      </w:r>
      <w:proofErr w:type="spellStart"/>
      <w:r>
        <w:rPr>
          <w:lang w:val="ca-ES"/>
        </w:rPr>
        <w:t>IdentityRole</w:t>
      </w:r>
      <w:proofErr w:type="spellEnd"/>
      <w:r>
        <w:rPr>
          <w:lang w:val="ca-ES"/>
        </w:rPr>
        <w:t>.</w:t>
      </w:r>
    </w:p>
    <w:p w:rsidR="009C30B1" w:rsidRPr="00C3298E" w:rsidRDefault="009C30B1" w:rsidP="009C30B1">
      <w:pPr>
        <w:pStyle w:val="Prrafodelista"/>
        <w:numPr>
          <w:ilvl w:val="2"/>
          <w:numId w:val="25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Fer que la font de dades de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sigui llista anterior i fer que es mostri a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>.</w:t>
      </w:r>
    </w:p>
    <w:p w:rsidR="001B2BE6" w:rsidRDefault="001B2BE6" w:rsidP="001B2BE6">
      <w:pPr>
        <w:pStyle w:val="Ttulo3"/>
        <w:rPr>
          <w:lang w:val="ca-ES"/>
        </w:rPr>
      </w:pP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Usuaris (</w:t>
      </w:r>
      <w:proofErr w:type="spellStart"/>
      <w:r>
        <w:rPr>
          <w:lang w:val="ca-ES"/>
        </w:rPr>
        <w:t>SelectedIndexChanging</w:t>
      </w:r>
      <w:proofErr w:type="spellEnd"/>
      <w:r>
        <w:rPr>
          <w:lang w:val="ca-ES"/>
        </w:rPr>
        <w:t>)</w:t>
      </w:r>
    </w:p>
    <w:p w:rsidR="00A31DE0" w:rsidRDefault="00A31DE0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visible el panel “</w:t>
      </w:r>
      <w:proofErr w:type="spellStart"/>
      <w:r w:rsidR="004C3A79">
        <w:rPr>
          <w:lang w:val="ca-ES"/>
        </w:rPr>
        <w:t>PanelUnRol</w:t>
      </w:r>
      <w:proofErr w:type="spellEnd"/>
      <w:r>
        <w:rPr>
          <w:lang w:val="ca-ES"/>
        </w:rPr>
        <w:t>”.</w:t>
      </w:r>
    </w:p>
    <w:p w:rsidR="004C3A79" w:rsidRDefault="00496937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a l’etiqueta de títol “Modificació rol”.</w:t>
      </w:r>
    </w:p>
    <w:p w:rsidR="00496937" w:rsidRDefault="00496937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Informar en el </w:t>
      </w:r>
      <w:proofErr w:type="spellStart"/>
      <w:r>
        <w:rPr>
          <w:lang w:val="ca-ES"/>
        </w:rPr>
        <w:t>TextBox</w:t>
      </w:r>
      <w:proofErr w:type="spellEnd"/>
      <w:r>
        <w:rPr>
          <w:lang w:val="ca-ES"/>
        </w:rPr>
        <w:t xml:space="preserve"> del rol amb el nom del rol seleccionat a la </w:t>
      </w:r>
      <w:proofErr w:type="spellStart"/>
      <w:r>
        <w:rPr>
          <w:lang w:val="ca-ES"/>
        </w:rPr>
        <w:t>grid</w:t>
      </w:r>
      <w:proofErr w:type="spellEnd"/>
      <w:r>
        <w:rPr>
          <w:lang w:val="ca-ES"/>
        </w:rPr>
        <w:t>.</w:t>
      </w:r>
    </w:p>
    <w:p w:rsidR="00496937" w:rsidRDefault="00172566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els usuaris assignats al rol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assignats.</w:t>
      </w:r>
    </w:p>
    <w:p w:rsidR="00172566" w:rsidRDefault="00172566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disponibles tots els usuaris menys els que ja estan assignats.</w:t>
      </w:r>
    </w:p>
    <w:p w:rsidR="00D608CA" w:rsidRPr="00A31DE0" w:rsidRDefault="00D112A4" w:rsidP="00D112A4">
      <w:pPr>
        <w:pStyle w:val="Ttulo3"/>
        <w:rPr>
          <w:lang w:val="ca-ES"/>
        </w:rPr>
      </w:pPr>
      <w:r w:rsidRPr="00A31DE0">
        <w:rPr>
          <w:lang w:val="ca-ES"/>
        </w:rPr>
        <w:t xml:space="preserve">Botó </w:t>
      </w:r>
      <w:r w:rsidR="00A31DE0" w:rsidRPr="00A31DE0">
        <w:rPr>
          <w:lang w:val="ca-ES"/>
        </w:rPr>
        <w:t xml:space="preserve">Imatge </w:t>
      </w:r>
      <w:r w:rsidRPr="00A31DE0">
        <w:rPr>
          <w:lang w:val="ca-ES"/>
        </w:rPr>
        <w:t>A</w:t>
      </w:r>
      <w:r w:rsidR="00A31DE0" w:rsidRPr="00A31DE0">
        <w:rPr>
          <w:lang w:val="ca-ES"/>
        </w:rPr>
        <w:t>cceptar</w:t>
      </w:r>
      <w:r w:rsidRPr="00A31DE0">
        <w:rPr>
          <w:lang w:val="ca-ES"/>
        </w:rPr>
        <w:t xml:space="preserve"> (</w:t>
      </w:r>
      <w:proofErr w:type="spellStart"/>
      <w:r w:rsidRPr="00A31DE0">
        <w:rPr>
          <w:lang w:val="ca-ES"/>
        </w:rPr>
        <w:t>Click</w:t>
      </w:r>
      <w:proofErr w:type="spellEnd"/>
      <w:r w:rsidRPr="00A31DE0">
        <w:rPr>
          <w:lang w:val="ca-ES"/>
        </w:rPr>
        <w:t>)</w:t>
      </w:r>
    </w:p>
    <w:p w:rsidR="00A31DE0" w:rsidRDefault="00A31DE0" w:rsidP="00A31DE0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 w:rsidRPr="00A31DE0">
        <w:rPr>
          <w:lang w:val="ca-ES"/>
        </w:rPr>
        <w:t>Si l’acció és un alta</w:t>
      </w:r>
      <w:r>
        <w:rPr>
          <w:lang w:val="ca-ES"/>
        </w:rPr>
        <w:t>:</w:t>
      </w:r>
    </w:p>
    <w:p w:rsidR="000878C5" w:rsidRDefault="0047667B" w:rsidP="000878C5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Crearem el rol amb el seu nom.</w:t>
      </w:r>
    </w:p>
    <w:p w:rsidR="000878C5" w:rsidRDefault="0047667B" w:rsidP="000878C5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es crea correctament</w:t>
      </w:r>
      <w:r w:rsidR="000878C5">
        <w:rPr>
          <w:lang w:val="ca-ES"/>
        </w:rPr>
        <w:t>:</w:t>
      </w:r>
    </w:p>
    <w:p w:rsidR="00A31DE0" w:rsidRDefault="0047667B" w:rsidP="000878C5">
      <w:pPr>
        <w:pStyle w:val="Prrafodelista"/>
        <w:numPr>
          <w:ilvl w:val="2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lastRenderedPageBreak/>
        <w:t xml:space="preserve">Crear un </w:t>
      </w:r>
      <w:proofErr w:type="spellStart"/>
      <w:r>
        <w:rPr>
          <w:lang w:val="ca-ES"/>
        </w:rPr>
        <w:t>IdentityUserRole</w:t>
      </w:r>
      <w:proofErr w:type="spellEnd"/>
      <w:r>
        <w:rPr>
          <w:lang w:val="ca-ES"/>
        </w:rPr>
        <w:t xml:space="preserve"> per cada usuari assignat al rol i afegir-lo com usuari del rol.</w:t>
      </w:r>
    </w:p>
    <w:p w:rsidR="00A31DE0" w:rsidRDefault="00A31DE0" w:rsidP="00A31DE0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l’acció és una modificació:</w:t>
      </w:r>
    </w:p>
    <w:p w:rsidR="000878C5" w:rsidRDefault="00795323" w:rsidP="000878C5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Obtenir les dades de</w:t>
      </w:r>
      <w:r w:rsidR="000878C5">
        <w:rPr>
          <w:lang w:val="ca-ES"/>
        </w:rPr>
        <w:t>l</w:t>
      </w:r>
      <w:r>
        <w:rPr>
          <w:lang w:val="ca-ES"/>
        </w:rPr>
        <w:t xml:space="preserve"> rol.</w:t>
      </w:r>
    </w:p>
    <w:p w:rsidR="000878C5" w:rsidRDefault="00795323" w:rsidP="001143E1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 w:rsidRPr="00795323">
        <w:rPr>
          <w:lang w:val="ca-ES"/>
        </w:rPr>
        <w:t>Esborrar tots els usuaris assignats al rol.</w:t>
      </w:r>
    </w:p>
    <w:p w:rsidR="00D27B4F" w:rsidRDefault="00D27B4F" w:rsidP="001143E1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Crear un </w:t>
      </w:r>
      <w:proofErr w:type="spellStart"/>
      <w:r>
        <w:rPr>
          <w:lang w:val="ca-ES"/>
        </w:rPr>
        <w:t>IdentityUserRole</w:t>
      </w:r>
      <w:proofErr w:type="spellEnd"/>
      <w:r>
        <w:rPr>
          <w:lang w:val="ca-ES"/>
        </w:rPr>
        <w:t xml:space="preserve"> per cada usuari assignat al rol i afegir-lo com usuari del rol.</w:t>
      </w:r>
    </w:p>
    <w:p w:rsidR="00D27B4F" w:rsidRDefault="00D27B4F" w:rsidP="00D27B4F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hi ha cap error:</w:t>
      </w:r>
    </w:p>
    <w:p w:rsidR="00D27B4F" w:rsidRDefault="00D27B4F" w:rsidP="00D27B4F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Mostrar missatge d’error.</w:t>
      </w:r>
    </w:p>
    <w:p w:rsidR="00D27B4F" w:rsidRPr="00D27B4F" w:rsidRDefault="00D27B4F" w:rsidP="00D27B4F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Si no hi ha error: </w:t>
      </w:r>
    </w:p>
    <w:p w:rsidR="000878C5" w:rsidRDefault="000878C5" w:rsidP="00D27B4F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 w:rsidRPr="001143E1">
        <w:rPr>
          <w:lang w:val="ca-ES"/>
        </w:rPr>
        <w:t>Pos</w:t>
      </w:r>
      <w:r w:rsidR="001143E1">
        <w:rPr>
          <w:lang w:val="ca-ES"/>
        </w:rPr>
        <w:t xml:space="preserve">ar </w:t>
      </w:r>
      <w:r w:rsidRPr="001143E1">
        <w:rPr>
          <w:lang w:val="ca-ES"/>
        </w:rPr>
        <w:t>invisible el panel “</w:t>
      </w:r>
      <w:proofErr w:type="spellStart"/>
      <w:r w:rsidR="001143E1">
        <w:rPr>
          <w:lang w:val="ca-ES"/>
        </w:rPr>
        <w:t>PanelUnRol</w:t>
      </w:r>
      <w:proofErr w:type="spellEnd"/>
      <w:r w:rsidRPr="001143E1">
        <w:rPr>
          <w:lang w:val="ca-ES"/>
        </w:rPr>
        <w:t>”.</w:t>
      </w:r>
    </w:p>
    <w:p w:rsidR="00D27B4F" w:rsidRDefault="00D27B4F" w:rsidP="00D27B4F">
      <w:pPr>
        <w:pStyle w:val="Prrafodelista"/>
        <w:numPr>
          <w:ilvl w:val="1"/>
          <w:numId w:val="26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els rols en la </w:t>
      </w:r>
      <w:proofErr w:type="spellStart"/>
      <w:r>
        <w:rPr>
          <w:lang w:val="ca-ES"/>
        </w:rPr>
        <w:t>grid</w:t>
      </w:r>
      <w:proofErr w:type="spellEnd"/>
      <w:r>
        <w:rPr>
          <w:lang w:val="ca-ES"/>
        </w:rPr>
        <w:t>:</w:t>
      </w:r>
    </w:p>
    <w:p w:rsidR="00D27B4F" w:rsidRDefault="00D27B4F" w:rsidP="00D27B4F">
      <w:pPr>
        <w:pStyle w:val="Prrafodelista"/>
        <w:numPr>
          <w:ilvl w:val="2"/>
          <w:numId w:val="26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Obtenir tots els rols que hi ha a la base de dades de usuaris i guardar-los en una llista de </w:t>
      </w:r>
      <w:proofErr w:type="spellStart"/>
      <w:r>
        <w:rPr>
          <w:lang w:val="ca-ES"/>
        </w:rPr>
        <w:t>IdentityRole</w:t>
      </w:r>
      <w:proofErr w:type="spellEnd"/>
      <w:r>
        <w:rPr>
          <w:lang w:val="ca-ES"/>
        </w:rPr>
        <w:t>.</w:t>
      </w:r>
    </w:p>
    <w:p w:rsidR="00D27B4F" w:rsidRPr="00C3298E" w:rsidRDefault="00D27B4F" w:rsidP="00D27B4F">
      <w:pPr>
        <w:pStyle w:val="Prrafodelista"/>
        <w:numPr>
          <w:ilvl w:val="2"/>
          <w:numId w:val="26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Fer que la font de dades de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sigui llista anterior i fer que es mostri a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>.</w:t>
      </w:r>
    </w:p>
    <w:p w:rsidR="000878C5" w:rsidRPr="00A31DE0" w:rsidRDefault="000878C5" w:rsidP="000878C5">
      <w:pPr>
        <w:pStyle w:val="Ttulo3"/>
        <w:rPr>
          <w:lang w:val="ca-ES"/>
        </w:rPr>
      </w:pPr>
      <w:r w:rsidRPr="00A31DE0">
        <w:rPr>
          <w:lang w:val="ca-ES"/>
        </w:rPr>
        <w:t xml:space="preserve">Botó Imatge </w:t>
      </w:r>
      <w:r>
        <w:rPr>
          <w:lang w:val="ca-ES"/>
        </w:rPr>
        <w:t>Cancel·lar</w:t>
      </w:r>
      <w:r w:rsidRPr="00A31DE0">
        <w:rPr>
          <w:lang w:val="ca-ES"/>
        </w:rPr>
        <w:t xml:space="preserve"> (</w:t>
      </w:r>
      <w:proofErr w:type="spellStart"/>
      <w:r w:rsidRPr="00A31DE0">
        <w:rPr>
          <w:lang w:val="ca-ES"/>
        </w:rPr>
        <w:t>Click</w:t>
      </w:r>
      <w:proofErr w:type="spellEnd"/>
      <w:r w:rsidRPr="00A31DE0">
        <w:rPr>
          <w:lang w:val="ca-ES"/>
        </w:rPr>
        <w:t>)</w:t>
      </w:r>
    </w:p>
    <w:p w:rsidR="000878C5" w:rsidRPr="000878C5" w:rsidRDefault="000878C5" w:rsidP="000878C5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invisible el panel “</w:t>
      </w:r>
      <w:proofErr w:type="spellStart"/>
      <w:r w:rsidR="001143E1">
        <w:rPr>
          <w:lang w:val="ca-ES"/>
        </w:rPr>
        <w:t>PanelUnRol</w:t>
      </w:r>
      <w:proofErr w:type="spellEnd"/>
      <w:r>
        <w:rPr>
          <w:lang w:val="ca-ES"/>
        </w:rPr>
        <w:t>”.</w:t>
      </w:r>
    </w:p>
    <w:p w:rsidR="00A31DE0" w:rsidRDefault="00A31DE0" w:rsidP="007E7B01">
      <w:pPr>
        <w:autoSpaceDE w:val="0"/>
        <w:autoSpaceDN w:val="0"/>
        <w:adjustRightInd w:val="0"/>
      </w:pPr>
    </w:p>
    <w:p w:rsidR="00795323" w:rsidRDefault="00172566" w:rsidP="00172566">
      <w:pPr>
        <w:pStyle w:val="Ttulo3"/>
        <w:rPr>
          <w:lang w:val="ca-ES"/>
        </w:rPr>
      </w:pPr>
      <w:r w:rsidRPr="00172566">
        <w:rPr>
          <w:lang w:val="ca-ES"/>
        </w:rPr>
        <w:t>Botó as</w:t>
      </w:r>
      <w:r>
        <w:rPr>
          <w:lang w:val="ca-ES"/>
        </w:rPr>
        <w:t>s</w:t>
      </w:r>
      <w:r w:rsidRPr="00172566">
        <w:rPr>
          <w:lang w:val="ca-ES"/>
        </w:rPr>
        <w:t>ignar (</w:t>
      </w:r>
      <w:proofErr w:type="spellStart"/>
      <w:r w:rsidRPr="00172566">
        <w:rPr>
          <w:lang w:val="ca-ES"/>
        </w:rPr>
        <w:t>Click</w:t>
      </w:r>
      <w:proofErr w:type="spellEnd"/>
      <w:r w:rsidRPr="00172566">
        <w:rPr>
          <w:lang w:val="ca-ES"/>
        </w:rPr>
        <w:t>)</w:t>
      </w:r>
    </w:p>
    <w:p w:rsidR="00172566" w:rsidRPr="00172566" w:rsidRDefault="00172566" w:rsidP="00172566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Tots els usuaris seleccionats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disponibles han de passar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assignats i s’han d’esborrar de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disponibles.</w:t>
      </w:r>
    </w:p>
    <w:p w:rsidR="00172566" w:rsidRPr="00172566" w:rsidRDefault="00172566" w:rsidP="007E7B01">
      <w:pPr>
        <w:autoSpaceDE w:val="0"/>
        <w:autoSpaceDN w:val="0"/>
        <w:adjustRightInd w:val="0"/>
        <w:rPr>
          <w:lang w:val="ca-ES"/>
        </w:rPr>
      </w:pPr>
    </w:p>
    <w:p w:rsidR="00172566" w:rsidRDefault="00172566" w:rsidP="00172566">
      <w:pPr>
        <w:pStyle w:val="Ttulo3"/>
        <w:rPr>
          <w:lang w:val="ca-ES"/>
        </w:rPr>
      </w:pPr>
      <w:r w:rsidRPr="00172566">
        <w:rPr>
          <w:lang w:val="ca-ES"/>
        </w:rPr>
        <w:t xml:space="preserve">Botó </w:t>
      </w:r>
      <w:proofErr w:type="spellStart"/>
      <w:r>
        <w:rPr>
          <w:lang w:val="ca-ES"/>
        </w:rPr>
        <w:t>desassignar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Click</w:t>
      </w:r>
      <w:proofErr w:type="spellEnd"/>
      <w:r>
        <w:rPr>
          <w:lang w:val="ca-ES"/>
        </w:rPr>
        <w:t>)</w:t>
      </w:r>
    </w:p>
    <w:p w:rsidR="00172566" w:rsidRDefault="00172566" w:rsidP="00172566">
      <w:pPr>
        <w:pStyle w:val="Textoindependiente"/>
        <w:rPr>
          <w:lang w:val="ca-ES"/>
        </w:rPr>
      </w:pPr>
    </w:p>
    <w:p w:rsidR="00172566" w:rsidRPr="00172566" w:rsidRDefault="00172566" w:rsidP="00172566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Tots els usuaris seleccionats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assignats han de passar a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disponibles i s’han d’esborrar de la </w:t>
      </w:r>
      <w:proofErr w:type="spellStart"/>
      <w:r>
        <w:rPr>
          <w:lang w:val="ca-ES"/>
        </w:rPr>
        <w:t>ListBox</w:t>
      </w:r>
      <w:proofErr w:type="spellEnd"/>
      <w:r>
        <w:rPr>
          <w:lang w:val="ca-ES"/>
        </w:rPr>
        <w:t xml:space="preserve"> d’usuaris assignats.</w:t>
      </w:r>
    </w:p>
    <w:p w:rsidR="00172566" w:rsidRPr="00172566" w:rsidRDefault="00172566" w:rsidP="00172566">
      <w:pPr>
        <w:pStyle w:val="Textoindependiente"/>
        <w:rPr>
          <w:lang w:val="ca-ES"/>
        </w:rPr>
      </w:pPr>
    </w:p>
    <w:sectPr w:rsidR="00172566" w:rsidRPr="00172566" w:rsidSect="00055ACB">
      <w:headerReference w:type="default" r:id="rId11"/>
      <w:footerReference w:type="default" r:id="rId12"/>
      <w:type w:val="continuous"/>
      <w:pgSz w:w="11906" w:h="16838"/>
      <w:pgMar w:top="2835" w:right="1134" w:bottom="1560" w:left="1134" w:header="567" w:footer="51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1DF" w:rsidRDefault="003A21DF">
      <w:r>
        <w:separator/>
      </w:r>
    </w:p>
  </w:endnote>
  <w:endnote w:type="continuationSeparator" w:id="0">
    <w:p w:rsidR="003A21DF" w:rsidRDefault="003A2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209"/>
      <w:gridCol w:w="210"/>
      <w:gridCol w:w="210"/>
      <w:gridCol w:w="4403"/>
      <w:gridCol w:w="4402"/>
      <w:gridCol w:w="211"/>
    </w:tblGrid>
    <w:tr w:rsidR="00A31DE0" w:rsidTr="00201B7F">
      <w:trPr>
        <w:trHeight w:val="81"/>
      </w:trPr>
      <w:tc>
        <w:tcPr>
          <w:tcW w:w="209" w:type="dxa"/>
          <w:tcBorders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4403" w:type="dxa"/>
          <w:vMerge w:val="restart"/>
          <w:tcBorders>
            <w:left w:val="single" w:sz="8" w:space="0" w:color="FFFFFF"/>
          </w:tcBorders>
          <w:shd w:val="clear" w:color="auto" w:fill="004586"/>
          <w:vAlign w:val="center"/>
        </w:tcPr>
        <w:p w:rsidR="00A31DE0" w:rsidRPr="009B4757" w:rsidRDefault="00F90EBD" w:rsidP="00201B7F">
          <w:pPr>
            <w:pStyle w:val="Contenidodelatabla"/>
            <w:shd w:val="clear" w:color="auto" w:fill="004586"/>
            <w:snapToGrid w:val="0"/>
            <w:rPr>
              <w:color w:val="FFFFFF"/>
              <w:sz w:val="16"/>
              <w:szCs w:val="16"/>
            </w:rPr>
          </w:pPr>
          <w:fldSimple w:instr=" FILENAME  \* FirstCap  \* MERGEFORMAT ">
            <w:r w:rsidR="006710B5" w:rsidRPr="006710B5">
              <w:rPr>
                <w:rFonts w:cs="Arial"/>
                <w:noProof/>
                <w:color w:val="FFFFFF"/>
                <w:sz w:val="16"/>
                <w:szCs w:val="16"/>
              </w:rPr>
              <w:t>UF1</w:t>
            </w:r>
            <w:r w:rsidR="006710B5" w:rsidRPr="006710B5">
              <w:rPr>
                <w:noProof/>
                <w:sz w:val="16"/>
                <w:szCs w:val="16"/>
              </w:rPr>
              <w:t>_NF3_EA02 - Exercici Rols</w:t>
            </w:r>
          </w:fldSimple>
        </w:p>
      </w:tc>
      <w:tc>
        <w:tcPr>
          <w:tcW w:w="4402" w:type="dxa"/>
          <w:vMerge w:val="restart"/>
          <w:shd w:val="clear" w:color="auto" w:fill="004586"/>
        </w:tcPr>
        <w:p w:rsidR="00A31DE0" w:rsidRDefault="00A31DE0" w:rsidP="00A90386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</w:rPr>
          </w:pPr>
          <w:r>
            <w:rPr>
              <w:color w:val="FFFFFF"/>
            </w:rPr>
            <w:t xml:space="preserve">Francisco Fernández </w:t>
          </w:r>
          <w:proofErr w:type="spellStart"/>
          <w:r>
            <w:rPr>
              <w:color w:val="FFFFFF"/>
            </w:rPr>
            <w:t>Fernández</w:t>
          </w:r>
          <w:proofErr w:type="spellEnd"/>
          <w:r>
            <w:rPr>
              <w:color w:val="FFFFFF"/>
            </w:rPr>
            <w:t xml:space="preserve"> </w:t>
          </w:r>
        </w:p>
      </w:tc>
      <w:tc>
        <w:tcPr>
          <w:tcW w:w="211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</w:tr>
    <w:tr w:rsidR="00A31DE0">
      <w:tc>
        <w:tcPr>
          <w:tcW w:w="209" w:type="dxa"/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</w:tcBorders>
          <w:shd w:val="clear" w:color="auto" w:fill="FF420E"/>
        </w:tcPr>
        <w:p w:rsidR="00A31DE0" w:rsidRDefault="00A31DE0">
          <w:pPr>
            <w:pStyle w:val="Contenidodelatabla"/>
            <w:shd w:val="clear" w:color="auto" w:fill="FF420E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4403" w:type="dxa"/>
          <w:vMerge/>
          <w:tcBorders>
            <w:left w:val="single" w:sz="8" w:space="0" w:color="FFFFFF"/>
          </w:tcBorders>
          <w:shd w:val="clear" w:color="auto" w:fill="004586"/>
          <w:vAlign w:val="center"/>
        </w:tcPr>
        <w:p w:rsidR="00A31DE0" w:rsidRDefault="00A31DE0"/>
      </w:tc>
      <w:tc>
        <w:tcPr>
          <w:tcW w:w="4402" w:type="dxa"/>
          <w:vMerge/>
          <w:shd w:val="clear" w:color="auto" w:fill="004586"/>
        </w:tcPr>
        <w:p w:rsidR="00A31DE0" w:rsidRDefault="00A31DE0"/>
      </w:tc>
      <w:tc>
        <w:tcPr>
          <w:tcW w:w="211" w:type="dxa"/>
          <w:tcBorders>
            <w:left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</w:tr>
  </w:tbl>
  <w:p w:rsidR="00A31DE0" w:rsidRDefault="00A31DE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1DF" w:rsidRDefault="003A21DF">
      <w:r>
        <w:separator/>
      </w:r>
    </w:p>
  </w:footnote>
  <w:footnote w:type="continuationSeparator" w:id="0">
    <w:p w:rsidR="003A21DF" w:rsidRDefault="003A21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805"/>
      <w:gridCol w:w="500"/>
      <w:gridCol w:w="310"/>
      <w:gridCol w:w="769"/>
      <w:gridCol w:w="41"/>
      <w:gridCol w:w="800"/>
      <w:gridCol w:w="810"/>
      <w:gridCol w:w="790"/>
      <w:gridCol w:w="810"/>
      <w:gridCol w:w="800"/>
      <w:gridCol w:w="810"/>
      <w:gridCol w:w="790"/>
      <w:gridCol w:w="739"/>
      <w:gridCol w:w="70"/>
      <w:gridCol w:w="365"/>
      <w:gridCol w:w="429"/>
    </w:tblGrid>
    <w:tr w:rsidR="00A31DE0" w:rsidRPr="00303A05" w:rsidTr="00D153FB">
      <w:trPr>
        <w:trHeight w:val="232"/>
      </w:trPr>
      <w:tc>
        <w:tcPr>
          <w:tcW w:w="1305" w:type="dxa"/>
          <w:gridSpan w:val="2"/>
          <w:vMerge w:val="restart"/>
          <w:tcBorders>
            <w:top w:val="single" w:sz="4" w:space="0" w:color="FFFFFF"/>
            <w:right w:val="single" w:sz="4" w:space="0" w:color="1F497D"/>
          </w:tcBorders>
          <w:shd w:val="clear" w:color="auto" w:fill="004586"/>
        </w:tcPr>
        <w:p w:rsidR="00A31DE0" w:rsidRPr="00303A05" w:rsidRDefault="00F90EBD">
          <w:pPr>
            <w:pStyle w:val="Contenidodelatabla"/>
            <w:snapToGrid w:val="0"/>
            <w:ind w:left="-511" w:right="5" w:hanging="24"/>
            <w:rPr>
              <w:color w:val="FFFFFF"/>
            </w:rPr>
          </w:pPr>
          <w:r w:rsidRPr="00F90EBD">
            <w:rPr>
              <w:rFonts w:ascii="Times New Roman" w:hAnsi="Times New Roman"/>
              <w:lang w:val="ca-ES" w:eastAsia="hi-IN" w:bidi="hi-IN"/>
            </w:rPr>
            <w:pict>
              <v:group id="_x0000_s2049" style="position:absolute;left:0;text-align:left;margin-left:-1.15pt;margin-top:-.6pt;width:60.7pt;height:40.75pt;z-index:251657728;mso-wrap-distance-left:0;mso-wrap-distance-right:0" coordorigin="1" coordsize="1213,814">
                <o:lock v:ext="edit" text="t"/>
                <v:group id="_x0000_s2050" style="position:absolute;left:1;width:1213;height:814;mso-wrap-distance-left:0;mso-wrap-distance-right:0" coordorigin="1" coordsize="1213,814">
                  <o:lock v:ext="edit" text="t"/>
                  <v:group id="_x0000_s2051" style="position:absolute;left:1;width:1213;height:814;mso-wrap-distance-left:0;mso-wrap-distance-right:0" coordorigin="1" coordsize="1213,814">
                    <o:lock v:ext="edit" text="t"/>
                    <v:group id="_x0000_s2052" style="position:absolute;left:1;width:1213;height:814;mso-wrap-distance-left:0;mso-wrap-distance-right:0" coordorigin="1" coordsize="1213,814">
                      <o:lock v:ext="edit" text="t"/>
                      <v:group id="_x0000_s2053" style="position:absolute;left:1;width:1213;height:814;mso-wrap-distance-left:0;mso-wrap-distance-right:0" coordorigin="1" coordsize="1213,814">
                        <o:lock v:ext="edit" text="t"/>
                        <v:group id="_x0000_s2054" style="position:absolute;left:1;width:1213;height:414;mso-wrap-distance-left:0;mso-wrap-distance-right:0" coordorigin="1" coordsize="1213,414">
                          <o:lock v:ext="edit" text="t"/>
                          <v:group id="_x0000_s2055" style="position:absolute;left:1;width:414;height:414;mso-wrap-distance-left:0;mso-wrap-distance-right:0" coordorigin="1" coordsize="414,414">
                            <o:lock v:ext="edit" text="t"/>
                            <v:shape id="_x0000_s2056" style="position:absolute;left:12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57" style="position:absolute;left:1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58" style="position:absolute;left:400;width:414;height:414;mso-wrap-distance-left:0;mso-wrap-distance-right:0" coordorigin="400" coordsize="414,414">
                            <o:lock v:ext="edit" text="t"/>
                            <v:shape id="_x0000_s2059" style="position:absolute;left:412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0" style="position:absolute;left:400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61" style="position:absolute;left:800;width:414;height:414;mso-wrap-distance-left:0;mso-wrap-distance-right:0" coordorigin="800" coordsize="414,414">
                            <o:lock v:ext="edit" text="t"/>
                            <v:shape id="_x0000_s2062" style="position:absolute;left:813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3" style="position:absolute;left:800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</v:group>
                        <v:group id="_x0000_s2064" style="position:absolute;left:1;top:400;width:1213;height:414;mso-wrap-distance-left:0;mso-wrap-distance-right:0" coordorigin="1,400" coordsize="1213,414">
                          <o:lock v:ext="edit" text="t"/>
                          <v:group id="_x0000_s2065" style="position:absolute;left:1;top:400;width:414;height:414;mso-wrap-distance-left:0;mso-wrap-distance-right:0" coordorigin="1,400" coordsize="414,414">
                            <o:lock v:ext="edit" text="t"/>
                            <v:shape id="_x0000_s2066" style="position:absolute;left:12;top:411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7" style="position:absolute;left:1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68" style="position:absolute;left:400;top:400;width:414;height:414;mso-wrap-distance-left:0;mso-wrap-distance-right:0" coordorigin="400,400" coordsize="414,414">
                            <o:lock v:ext="edit" text="t"/>
                            <v:shape id="_x0000_s2069" style="position:absolute;left:412;top:411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70" style="position:absolute;left:400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71" style="position:absolute;left:800;top:400;width:414;height:414;mso-wrap-distance-left:0;mso-wrap-distance-right:0" coordorigin="800,400" coordsize="414,414">
                            <o:lock v:ext="edit" text="t"/>
                            <v:shape id="_x0000_s2072" style="position:absolute;left:813;top:411;width:391;height:391;mso-wrap-style:none;v-text-anchor:middle" coordsize="393,393" path="m,392l,,392,r,392l,392e" fillcolor="#ff420e" stroked="f" strokecolor="white">
                              <v:fill color2="#00bdf1"/>
                              <v:stroke color2="black"/>
                            </v:shape>
                            <v:shape id="_x0000_s2073" style="position:absolute;left:800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</v:group>
                      </v:group>
                      <v:shape id="_x0000_s2074" style="position:absolute;left:63;top:87;width:698;height:661;mso-wrap-style:none;v-text-anchor:middle" coordsize="711,684" o:spt="100" adj="0,,0" path="m671,316hhl225,411v13,47,39,80,77,98c341,527,393,529,458,516v41,-9,80,-25,115,-48c608,445,636,423,655,401r21,-5l710,552v-41,28,-80,49,-117,66c555,634,513,647,466,657,344,683,245,675,169,634,92,593,43,522,21,420,,320,14,234,63,162,111,90,190,44,297,21,396,,475,9,536,48v61,40,100,106,121,200l671,316xm453,244c443,203,427,174,403,158,380,141,348,137,308,146v-38,8,-67,24,-87,49c200,219,194,254,200,297l453,244xe" stroked="f" strokecolor="white">
                        <v:fill color2="black"/>
                        <v:stroke color2="black" joinstyle="round"/>
                        <v:formulas/>
                        <v:path o:connecttype="segments"/>
                      </v:shape>
                    </v:group>
                    <v:group id="_x0000_s2075" style="position:absolute;left:254;top:210;width:269;height:164;mso-wrap-distance-left:0;mso-wrap-distance-right:0" coordorigin="254,210" coordsize="269,164">
                      <o:lock v:ext="edit" text="t"/>
                      <v:shape id="_x0000_s2076" style="position:absolute;left:254;top:210;width:269;height:164;mso-wrap-style:none;v-text-anchor:middle" coordsize="271,166" path="m3,165l2,159,1,152,,145r,-7l,131r1,-7l1,118r2,-7l4,104,6,97,8,91r3,-7l13,78r3,-6l20,66r4,-6l27,55r5,-6l36,44r5,-5l46,34r5,-4l57,26r5,-4l68,18r6,-3l80,12,87,9,93,7r7,-2l107,3r6,-1l120,1,127,r7,l141,r6,l154,1r7,1l168,3r7,2l181,7r7,2l194,12r6,3l206,18r6,4l218,25r5,5l228,34r6,5l238,43r5,6l247,54r4,6l255,66r3,5l261,77r3,7l266,90r3,7l270,104,137,137,3,165e" fillcolor="#004586" stroked="f" strokecolor="#004586">
                        <v:fill color2="#ffba79"/>
                        <v:stroke color2="#ffba79"/>
                      </v:shape>
                      <v:shape id="_x0000_s2077" style="position:absolute;left:254;top:210;width:269;height:164;mso-wrap-style:none;v-text-anchor:middle" coordsize="271,166" path="m3,165l2,159,1,152,,145r,-7l,131r1,-7l1,118r2,-7l4,104,6,97,8,91r3,-7l13,78r3,-6l20,66r4,-6l27,55r5,-6l36,44r5,-5l46,34r5,-4l57,26r5,-4l68,18r6,-3l80,12,87,9,93,7r7,-2l107,3r6,-1l120,1,127,r7,l141,r6,l154,1r7,1l168,3r7,2l181,7r7,2l194,12r6,3l206,18r6,4l218,25r5,5l228,34r6,5l238,43r5,6l247,54r4,6l255,66r3,5l261,77r3,7l266,90r3,7l270,104,137,137,3,165e" filled="f" strokecolor="#004586">
                        <v:stroke color2="#ffba79"/>
                      </v:shape>
                    </v:group>
                  </v:group>
                  <v:group id="_x0000_s2078" style="position:absolute;left:327;top:473;width:255;height:126;mso-wrap-distance-left:0;mso-wrap-distance-right:0" coordorigin="327,473" coordsize="255,126">
                    <o:lock v:ext="edit" text="t"/>
                    <v:group id="_x0000_s2079" style="position:absolute;left:356;top:528;width:70;height:71;mso-wrap-distance-left:0;mso-wrap-distance-right:0" coordorigin="356,528" coordsize="70,71">
                      <o:lock v:ext="edit" text="t"/>
                      <v:shape id="_x0000_s2080" style="position:absolute;left:356;top:528;width:70;height:71;mso-wrap-style:none;v-text-anchor:middle" coordsize="72,73" path="m69,72l64,71r-5,l54,71,49,70r-5,l40,69,35,68,30,67,26,66,21,65,16,63,13,62,8,60,4,59,,57,71,,69,72e" fillcolor="#004586" stroked="f" strokecolor="#004586">
                        <v:fill color2="#ffba79"/>
                        <v:stroke color2="#ffba79"/>
                      </v:shape>
                      <v:shape id="_x0000_s2081" style="position:absolute;left:356;top:528;width:70;height:71;mso-wrap-style:none;v-text-anchor:middle" coordsize="72,73" path="m69,72l64,71r-5,l54,71,49,70r-5,l40,69,35,68,30,67,26,66,21,65,16,63,13,62,8,60,4,59,,57,71,,69,72e" filled="f" strokecolor="#004586">
                        <v:stroke color2="#ffba79"/>
                      </v:shape>
                    </v:group>
                    <v:group id="_x0000_s2082" style="position:absolute;left:327;top:473;width:255;height:107;mso-wrap-distance-left:0;mso-wrap-distance-right:0" coordorigin="327,473" coordsize="255,107">
                      <o:lock v:ext="edit" text="t"/>
                      <v:shape id="_x0000_s2083" style="position:absolute;left:327;top:473;width:255;height:107;mso-wrap-style:none;v-text-anchor:middle" coordsize="257,109" path="m256,r,5l256,11r-1,5l254,21r-2,5l250,32r-2,5l246,42r-3,5l240,52r-3,5l233,61r-3,5l225,70r-4,4l216,77r-4,4l206,85r-5,3l196,91r-6,3l184,96r-5,2l172,101r-6,1l160,104r-6,1l148,106r-7,1l134,108r-6,l121,108r-6,-1l108,106r-6,l95,104r-6,-1l83,101,77,99,71,97,65,94,60,92,54,89,49,86,44,83,39,79,34,75,30,71,25,67,21,63,18,58,14,54,11,49,9,44,6,39,4,34,2,29,,23,127,,256,e" fillcolor="#004586" stroked="f" strokecolor="#004586">
                        <v:fill color2="#ffba79"/>
                        <v:stroke color2="#ffba79"/>
                      </v:shape>
                      <v:shape id="_x0000_s2084" style="position:absolute;left:327;top:473;width:255;height:107;mso-wrap-style:none;v-text-anchor:middle" coordsize="257,109" path="m256,r,5l256,11r-1,5l254,21r-2,5l250,32r-2,5l246,42r-3,5l240,52r-3,5l233,61r-3,5l225,70r-4,4l216,77r-4,4l206,85r-5,3l196,91r-6,3l184,96r-5,2l172,101r-6,1l160,104r-6,1l148,106r-7,1l134,108r-6,l121,108r-6,-1l108,106r-6,l95,104r-6,-1l83,101,77,99,71,97,65,94,60,92,54,89,49,86,44,83,39,79,34,75,30,71,25,67,21,63,18,58,14,54,11,49,9,44,6,39,4,34,2,29,,23,127,,256,e" filled="f" strokecolor="#004586">
                        <v:stroke color2="#ffba79"/>
                      </v:shape>
                    </v:group>
                  </v:group>
                </v:group>
                <v:group id="_x0000_s2085" style="position:absolute;left:359;top:449;width:256;height:127;mso-wrap-distance-left:0;mso-wrap-distance-right:0" coordorigin="359,449" coordsize="256,127">
                  <o:lock v:ext="edit" text="t"/>
                  <v:group id="_x0000_s2086" style="position:absolute;left:389;top:505;width:70;height:71;mso-wrap-distance-left:0;mso-wrap-distance-right:0" coordorigin="389,505" coordsize="70,71">
                    <o:lock v:ext="edit" text="t"/>
                    <v:shape id="_x0000_s2087" style="position:absolute;left:389;top:505;width:70;height:71;mso-wrap-style:none;v-text-anchor:middle" coordsize="72,73" path="m69,72l64,71r-5,l54,70r-5,l44,69r-4,l34,68,30,67,25,66,21,65,16,63,12,62,8,60,4,59,,57,71,,69,72e" fillcolor="#004586" stroked="f" strokecolor="#004586">
                      <v:fill color2="#ffba79"/>
                      <v:stroke color2="#ffba79"/>
                    </v:shape>
                    <v:shape id="_x0000_s2088" style="position:absolute;left:389;top:505;width:70;height:71;mso-wrap-style:none;v-text-anchor:middle" coordsize="72,73" path="m69,72l64,71r-5,l54,70r-5,l44,69r-4,l34,68,30,67,25,66,21,65,16,63,12,62,8,60,4,59,,57,71,,69,72e" filled="f" strokecolor="#004586">
                      <v:stroke color2="#ffba79"/>
                    </v:shape>
                  </v:group>
                  <v:group id="_x0000_s2089" style="position:absolute;left:359;top:449;width:256;height:107;mso-wrap-distance-left:0;mso-wrap-distance-right:0" coordorigin="359,449" coordsize="256,107">
                    <o:lock v:ext="edit" text="t"/>
                    <v:shape id="_x0000_s2090" style="position:absolute;left:359;top:449;width:256;height:107;mso-wrap-style:none;v-text-anchor:middle" coordsize="258,109" path="m257,r,6l256,11r-1,5l254,22r-1,5l250,32r-1,5l246,42r-2,5l240,52r-3,5l233,61r-3,5l226,70r-4,4l216,78r-4,4l207,85r-5,3l196,91r-6,3l185,96r-6,3l173,101r-6,2l160,104r-6,1l148,106r-7,1l135,108r-7,l122,108r-7,-1l109,107r-7,-1l96,104r-7,-1l83,101,77,99,71,98,66,95,60,92,54,89,49,86,44,83,39,79,34,75,30,71,25,67,21,63,18,58,15,54,11,49,9,44,6,39,4,34,2,29,,23,127,,257,e" fillcolor="#004586" stroked="f" strokecolor="#004586">
                      <v:fill color2="#ffba79"/>
                      <v:stroke color2="#ffba79"/>
                    </v:shape>
                    <v:shape id="_x0000_s2091" style="position:absolute;left:359;top:449;width:256;height:107;mso-wrap-style:none;v-text-anchor:middle" coordsize="258,109" path="m257,r,6l256,11r-1,5l254,22r-1,5l250,32r-1,5l246,42r-2,5l240,52r-3,5l233,61r-3,5l226,70r-4,4l216,78r-4,4l207,85r-5,3l196,91r-6,3l185,96r-6,3l173,101r-6,2l160,104r-6,1l148,106r-7,1l135,108r-7,l122,108r-7,-1l109,107r-7,-1l96,104r-7,-1l83,101,77,99,71,98,66,95,60,92,54,89,49,86,44,83,39,79,34,75,30,71,25,67,21,63,18,58,15,54,11,49,9,44,6,39,4,34,2,29,,23,127,,257,e" filled="f" strokecolor="#004586">
                      <v:stroke color2="#ffba79"/>
                    </v:shape>
                  </v:group>
                </v:group>
              </v:group>
            </w:pict>
          </w:r>
          <w:r w:rsidR="00A31DE0" w:rsidRPr="00303A05">
            <w:rPr>
              <w:color w:val="FFFFFF"/>
            </w:rPr>
            <w:t xml:space="preserve"> </w:t>
          </w:r>
        </w:p>
      </w:tc>
      <w:tc>
        <w:tcPr>
          <w:tcW w:w="1079" w:type="dxa"/>
          <w:gridSpan w:val="2"/>
          <w:tcBorders>
            <w:top w:val="single" w:sz="4" w:space="0" w:color="FFFFFF"/>
            <w:left w:val="single" w:sz="4" w:space="0" w:color="1F497D"/>
            <w:right w:val="single" w:sz="4" w:space="0" w:color="1F497D"/>
          </w:tcBorders>
          <w:shd w:val="clear" w:color="auto" w:fill="1F497D"/>
        </w:tcPr>
        <w:p w:rsidR="00A31DE0" w:rsidRPr="00303A05" w:rsidRDefault="00A31DE0">
          <w:pPr>
            <w:pStyle w:val="Contenidodelatabla"/>
            <w:snapToGrid w:val="0"/>
            <w:rPr>
              <w:b/>
              <w:bCs/>
              <w:color w:val="FFFFFF"/>
              <w:sz w:val="28"/>
              <w:szCs w:val="28"/>
            </w:rPr>
          </w:pPr>
          <w:r w:rsidRPr="00303A05">
            <w:rPr>
              <w:b/>
              <w:bCs/>
              <w:color w:val="FFFFFF"/>
              <w:sz w:val="28"/>
              <w:szCs w:val="28"/>
            </w:rPr>
            <w:t>CFGS</w:t>
          </w:r>
        </w:p>
      </w:tc>
      <w:tc>
        <w:tcPr>
          <w:tcW w:w="6390" w:type="dxa"/>
          <w:gridSpan w:val="9"/>
          <w:tcBorders>
            <w:top w:val="single" w:sz="4" w:space="0" w:color="FFFFFF"/>
            <w:left w:val="single" w:sz="4" w:space="0" w:color="1F497D"/>
          </w:tcBorders>
          <w:shd w:val="clear" w:color="auto" w:fill="004586"/>
        </w:tcPr>
        <w:p w:rsidR="00A31DE0" w:rsidRPr="00303A05" w:rsidRDefault="00A31DE0" w:rsidP="007E7B01">
          <w:pPr>
            <w:pStyle w:val="Contenidodelatabla"/>
            <w:snapToGrid w:val="0"/>
            <w:rPr>
              <w:color w:val="FFFFFF"/>
              <w:sz w:val="28"/>
              <w:szCs w:val="28"/>
            </w:rPr>
          </w:pPr>
          <w:proofErr w:type="spellStart"/>
          <w:r w:rsidRPr="0030688D">
            <w:rPr>
              <w:b/>
              <w:bCs/>
              <w:color w:val="FFFFFF"/>
              <w:sz w:val="28"/>
              <w:szCs w:val="28"/>
            </w:rPr>
            <w:t>D</w:t>
          </w:r>
          <w:r>
            <w:rPr>
              <w:bCs/>
              <w:color w:val="FFFFFF"/>
              <w:sz w:val="28"/>
              <w:szCs w:val="28"/>
            </w:rPr>
            <w:t>isseny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proofErr w:type="spellStart"/>
          <w:r>
            <w:rPr>
              <w:bCs/>
              <w:color w:val="FFFFFF"/>
              <w:sz w:val="28"/>
              <w:szCs w:val="28"/>
            </w:rPr>
            <w:t>d’</w:t>
          </w:r>
          <w:r w:rsidRPr="0030688D">
            <w:rPr>
              <w:b/>
              <w:bCs/>
              <w:color w:val="FFFFFF"/>
              <w:sz w:val="28"/>
              <w:szCs w:val="28"/>
            </w:rPr>
            <w:t>A</w:t>
          </w:r>
          <w:r>
            <w:rPr>
              <w:bCs/>
              <w:color w:val="FFFFFF"/>
              <w:sz w:val="28"/>
              <w:szCs w:val="28"/>
            </w:rPr>
            <w:t>plicacions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>
            <w:rPr>
              <w:b/>
              <w:bCs/>
              <w:color w:val="FFFFFF"/>
              <w:sz w:val="28"/>
              <w:szCs w:val="28"/>
            </w:rPr>
            <w:t>W</w:t>
          </w:r>
          <w:r>
            <w:rPr>
              <w:bCs/>
              <w:color w:val="FFFFFF"/>
              <w:sz w:val="28"/>
              <w:szCs w:val="28"/>
            </w:rPr>
            <w:t>eb</w:t>
          </w:r>
        </w:p>
      </w:tc>
      <w:tc>
        <w:tcPr>
          <w:tcW w:w="435" w:type="dxa"/>
          <w:gridSpan w:val="2"/>
          <w:tcBorders>
            <w:top w:val="single" w:sz="4" w:space="0" w:color="FFFFFF"/>
            <w:left w:val="single" w:sz="8" w:space="0" w:color="FFFFFF"/>
            <w:bottom w:val="single" w:sz="8" w:space="0" w:color="FFFFFF"/>
          </w:tcBorders>
          <w:shd w:val="clear" w:color="auto" w:fill="004586"/>
          <w:vAlign w:val="center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color w:val="FFFFFF"/>
              <w:sz w:val="28"/>
              <w:szCs w:val="28"/>
              <w:vertAlign w:val="superscript"/>
            </w:rPr>
          </w:pPr>
          <w:r>
            <w:rPr>
              <w:color w:val="FFFFFF"/>
              <w:sz w:val="28"/>
              <w:szCs w:val="28"/>
            </w:rPr>
            <w:t>1</w:t>
          </w:r>
          <w:r>
            <w:rPr>
              <w:color w:val="FFFFFF"/>
              <w:sz w:val="28"/>
              <w:szCs w:val="28"/>
              <w:vertAlign w:val="superscript"/>
            </w:rPr>
            <w:t>º</w:t>
          </w:r>
        </w:p>
      </w:tc>
      <w:tc>
        <w:tcPr>
          <w:tcW w:w="429" w:type="dxa"/>
          <w:tcBorders>
            <w:top w:val="single" w:sz="4" w:space="0" w:color="FFFFFF"/>
            <w:left w:val="single" w:sz="8" w:space="0" w:color="FFFFFF"/>
            <w:bottom w:val="single" w:sz="8" w:space="0" w:color="FFFFFF"/>
          </w:tcBorders>
          <w:shd w:val="clear" w:color="auto" w:fill="004586"/>
          <w:vAlign w:val="center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color w:val="000000"/>
              <w:sz w:val="28"/>
              <w:szCs w:val="28"/>
            </w:rPr>
          </w:pPr>
        </w:p>
      </w:tc>
    </w:tr>
    <w:tr w:rsidR="00A31DE0" w:rsidRPr="00303A05" w:rsidTr="00D153FB">
      <w:trPr>
        <w:trHeight w:val="351"/>
      </w:trPr>
      <w:tc>
        <w:tcPr>
          <w:tcW w:w="1305" w:type="dxa"/>
          <w:gridSpan w:val="2"/>
          <w:vMerge/>
          <w:tcBorders>
            <w:top w:val="single" w:sz="4" w:space="0" w:color="1F497D"/>
            <w:right w:val="single" w:sz="4" w:space="0" w:color="1F497D"/>
          </w:tcBorders>
          <w:shd w:val="clear" w:color="auto" w:fill="004586"/>
        </w:tcPr>
        <w:p w:rsidR="00A31DE0" w:rsidRPr="00303A05" w:rsidRDefault="00A31DE0"/>
      </w:tc>
      <w:tc>
        <w:tcPr>
          <w:tcW w:w="1079" w:type="dxa"/>
          <w:gridSpan w:val="2"/>
          <w:tcBorders>
            <w:left w:val="single" w:sz="4" w:space="0" w:color="1F497D"/>
          </w:tcBorders>
          <w:shd w:val="clear" w:color="auto" w:fill="004586"/>
          <w:vAlign w:val="bottom"/>
        </w:tcPr>
        <w:p w:rsidR="00A31DE0" w:rsidRPr="00303A05" w:rsidRDefault="00A31DE0" w:rsidP="007E7B01">
          <w:pPr>
            <w:snapToGrid w:val="0"/>
            <w:rPr>
              <w:b/>
              <w:bCs/>
              <w:color w:val="FFFFFF"/>
              <w:szCs w:val="22"/>
            </w:rPr>
          </w:pPr>
          <w:proofErr w:type="spellStart"/>
          <w:r>
            <w:rPr>
              <w:b/>
              <w:bCs/>
              <w:color w:val="FFFFFF"/>
              <w:szCs w:val="22"/>
            </w:rPr>
            <w:t>Mòdul</w:t>
          </w:r>
          <w:proofErr w:type="spellEnd"/>
          <w:r>
            <w:rPr>
              <w:b/>
              <w:bCs/>
              <w:color w:val="FFFFFF"/>
              <w:szCs w:val="22"/>
            </w:rPr>
            <w:t xml:space="preserve"> 07</w:t>
          </w:r>
        </w:p>
      </w:tc>
      <w:tc>
        <w:tcPr>
          <w:tcW w:w="6390" w:type="dxa"/>
          <w:gridSpan w:val="9"/>
          <w:shd w:val="clear" w:color="auto" w:fill="004586"/>
          <w:vAlign w:val="bottom"/>
        </w:tcPr>
        <w:p w:rsidR="00A31DE0" w:rsidRDefault="00A31DE0" w:rsidP="007E7B01">
          <w:pPr>
            <w:snapToGrid w:val="0"/>
            <w:rPr>
              <w:bCs/>
              <w:color w:val="FFFFFF"/>
              <w:sz w:val="28"/>
              <w:szCs w:val="28"/>
            </w:rPr>
          </w:pPr>
          <w:proofErr w:type="spellStart"/>
          <w:r>
            <w:rPr>
              <w:b/>
              <w:bCs/>
              <w:color w:val="FFFFFF"/>
              <w:sz w:val="28"/>
              <w:szCs w:val="28"/>
            </w:rPr>
            <w:t>D</w:t>
          </w:r>
          <w:r>
            <w:rPr>
              <w:bCs/>
              <w:color w:val="FFFFFF"/>
              <w:sz w:val="28"/>
              <w:szCs w:val="28"/>
            </w:rPr>
            <w:t>esenvolupament</w:t>
          </w:r>
          <w:proofErr w:type="spellEnd"/>
          <w:r w:rsidRPr="003F3A4E">
            <w:rPr>
              <w:bCs/>
              <w:color w:val="FFFFFF"/>
              <w:sz w:val="28"/>
              <w:szCs w:val="28"/>
            </w:rPr>
            <w:t xml:space="preserve"> </w:t>
          </w:r>
          <w:proofErr w:type="spellStart"/>
          <w:r>
            <w:rPr>
              <w:b/>
              <w:bCs/>
              <w:color w:val="FFFFFF"/>
              <w:sz w:val="28"/>
              <w:szCs w:val="28"/>
            </w:rPr>
            <w:t>A</w:t>
          </w:r>
          <w:r>
            <w:rPr>
              <w:bCs/>
              <w:color w:val="FFFFFF"/>
              <w:sz w:val="28"/>
              <w:szCs w:val="28"/>
            </w:rPr>
            <w:t>plicion</w:t>
          </w:r>
          <w:r w:rsidRPr="003F3A4E">
            <w:rPr>
              <w:bCs/>
              <w:color w:val="FFFFFF"/>
              <w:sz w:val="28"/>
              <w:szCs w:val="28"/>
            </w:rPr>
            <w:t>s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 w:rsidRPr="007E7B01">
            <w:rPr>
              <w:b/>
              <w:bCs/>
              <w:color w:val="FFFFFF"/>
              <w:sz w:val="28"/>
              <w:szCs w:val="28"/>
            </w:rPr>
            <w:t>W</w:t>
          </w:r>
          <w:r>
            <w:rPr>
              <w:bCs/>
              <w:color w:val="FFFFFF"/>
              <w:sz w:val="28"/>
              <w:szCs w:val="28"/>
            </w:rPr>
            <w:t xml:space="preserve">eb </w:t>
          </w:r>
        </w:p>
        <w:p w:rsidR="00A31DE0" w:rsidRPr="003F3A4E" w:rsidRDefault="00A31DE0" w:rsidP="007E7B01">
          <w:pPr>
            <w:snapToGrid w:val="0"/>
            <w:rPr>
              <w:bCs/>
              <w:color w:val="FFFFFF"/>
              <w:sz w:val="28"/>
              <w:szCs w:val="28"/>
            </w:rPr>
          </w:pPr>
          <w:r>
            <w:rPr>
              <w:bCs/>
              <w:color w:val="FFFFFF"/>
              <w:sz w:val="28"/>
              <w:szCs w:val="28"/>
            </w:rPr>
            <w:t xml:space="preserve">en </w:t>
          </w:r>
          <w:proofErr w:type="spellStart"/>
          <w:r w:rsidRPr="007E7B01">
            <w:rPr>
              <w:b/>
              <w:bCs/>
              <w:color w:val="FFFFFF"/>
              <w:sz w:val="28"/>
              <w:szCs w:val="28"/>
            </w:rPr>
            <w:t>E</w:t>
          </w:r>
          <w:r>
            <w:rPr>
              <w:bCs/>
              <w:color w:val="FFFFFF"/>
              <w:sz w:val="28"/>
              <w:szCs w:val="28"/>
            </w:rPr>
            <w:t>ntorn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 w:rsidRPr="007E7B01">
            <w:rPr>
              <w:b/>
              <w:bCs/>
              <w:color w:val="FFFFFF"/>
              <w:sz w:val="28"/>
              <w:szCs w:val="28"/>
            </w:rPr>
            <w:t>S</w:t>
          </w:r>
          <w:r>
            <w:rPr>
              <w:bCs/>
              <w:color w:val="FFFFFF"/>
              <w:sz w:val="28"/>
              <w:szCs w:val="28"/>
            </w:rPr>
            <w:t>ervidor</w:t>
          </w:r>
        </w:p>
      </w:tc>
      <w:tc>
        <w:tcPr>
          <w:tcW w:w="435" w:type="dxa"/>
          <w:gridSpan w:val="2"/>
          <w:tcBorders>
            <w:left w:val="single" w:sz="8" w:space="0" w:color="FFFFFF"/>
          </w:tcBorders>
          <w:shd w:val="clear" w:color="auto" w:fill="004586"/>
          <w:vAlign w:val="center"/>
        </w:tcPr>
        <w:p w:rsidR="00A31DE0" w:rsidRPr="00303A05" w:rsidRDefault="00A31DE0">
          <w:pPr>
            <w:snapToGrid w:val="0"/>
          </w:pPr>
        </w:p>
      </w:tc>
      <w:tc>
        <w:tcPr>
          <w:tcW w:w="429" w:type="dxa"/>
          <w:tcBorders>
            <w:left w:val="single" w:sz="8" w:space="0" w:color="FFFFFF"/>
          </w:tcBorders>
          <w:shd w:val="clear" w:color="auto" w:fill="FF420E"/>
          <w:vAlign w:val="center"/>
        </w:tcPr>
        <w:p w:rsidR="00A31DE0" w:rsidRPr="00303A05" w:rsidRDefault="00F90EBD">
          <w:pPr>
            <w:shd w:val="clear" w:color="auto" w:fill="FF420E"/>
            <w:snapToGrid w:val="0"/>
            <w:jc w:val="center"/>
            <w:rPr>
              <w:rFonts w:cs="Arial"/>
              <w:sz w:val="4"/>
              <w:szCs w:val="4"/>
            </w:rPr>
          </w:pP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begin"/>
          </w:r>
          <w:r w:rsidR="00A31DE0" w:rsidRPr="00303A05"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separate"/>
          </w:r>
          <w:r w:rsidR="0066557A">
            <w:rPr>
              <w:rFonts w:cs="Arial"/>
              <w:b/>
              <w:bCs/>
              <w:noProof/>
              <w:color w:val="FFFFFF"/>
              <w:sz w:val="20"/>
              <w:szCs w:val="20"/>
            </w:rPr>
            <w:t>7</w:t>
          </w: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  <w:tr w:rsidR="00A31DE0" w:rsidRPr="00303A05" w:rsidTr="007074CE">
      <w:trPr>
        <w:trHeight w:val="25"/>
      </w:trPr>
      <w:tc>
        <w:tcPr>
          <w:tcW w:w="805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hd w:val="clear" w:color="auto" w:fill="FF420E"/>
            <w:snapToGrid w:val="0"/>
            <w:ind w:left="5" w:right="17"/>
            <w:rPr>
              <w:sz w:val="4"/>
              <w:szCs w:val="4"/>
            </w:rPr>
          </w:pPr>
        </w:p>
      </w:tc>
      <w:tc>
        <w:tcPr>
          <w:tcW w:w="810" w:type="dxa"/>
          <w:gridSpan w:val="2"/>
          <w:tcBorders>
            <w:bottom w:val="single" w:sz="8" w:space="0" w:color="008080"/>
          </w:tcBorders>
          <w:shd w:val="clear" w:color="auto" w:fill="FFFFFF" w:themeFill="background1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hd w:val="clear" w:color="auto" w:fill="FF420E"/>
            <w:snapToGrid w:val="0"/>
            <w:ind w:left="5" w:right="17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9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4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</w:tr>
    <w:tr w:rsidR="00A31DE0" w:rsidRPr="00303A05" w:rsidTr="007A4CD9">
      <w:tc>
        <w:tcPr>
          <w:tcW w:w="805" w:type="dxa"/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FF420E"/>
            </w:rPr>
          </w:pPr>
          <w:r w:rsidRPr="00303A05">
            <w:rPr>
              <w:b/>
              <w:bCs/>
              <w:color w:val="FF420E"/>
            </w:rPr>
            <w:t>UF1</w:t>
          </w:r>
        </w:p>
      </w:tc>
      <w:tc>
        <w:tcPr>
          <w:tcW w:w="810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NF2</w:t>
          </w:r>
        </w:p>
      </w:tc>
      <w:tc>
        <w:tcPr>
          <w:tcW w:w="80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004586"/>
              <w:sz w:val="20"/>
              <w:szCs w:val="20"/>
            </w:rPr>
            <w:t>NF3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FF420E"/>
            </w:rPr>
            <w:t>UF2</w:t>
          </w:r>
        </w:p>
      </w:tc>
      <w:tc>
        <w:tcPr>
          <w:tcW w:w="79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FF420E"/>
            </w:rPr>
            <w:t>UF3</w:t>
          </w:r>
        </w:p>
      </w:tc>
      <w:tc>
        <w:tcPr>
          <w:tcW w:w="80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FF420E"/>
            </w:rPr>
            <w:t>UF4</w:t>
          </w:r>
        </w:p>
      </w:tc>
      <w:tc>
        <w:tcPr>
          <w:tcW w:w="79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09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NF2</w:t>
          </w:r>
        </w:p>
      </w:tc>
      <w:tc>
        <w:tcPr>
          <w:tcW w:w="794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004586"/>
              <w:sz w:val="20"/>
              <w:szCs w:val="20"/>
            </w:rPr>
            <w:t>NF3</w:t>
          </w:r>
        </w:p>
      </w:tc>
    </w:tr>
  </w:tbl>
  <w:p w:rsidR="00A31DE0" w:rsidRPr="00303A05" w:rsidRDefault="00A31DE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1BEF"/>
    <w:multiLevelType w:val="hybridMultilevel"/>
    <w:tmpl w:val="87C29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E603E"/>
    <w:multiLevelType w:val="hybridMultilevel"/>
    <w:tmpl w:val="ED36E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F015C"/>
    <w:multiLevelType w:val="hybridMultilevel"/>
    <w:tmpl w:val="962C8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D2ABF"/>
    <w:multiLevelType w:val="hybridMultilevel"/>
    <w:tmpl w:val="34D05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F5672"/>
    <w:multiLevelType w:val="hybridMultilevel"/>
    <w:tmpl w:val="55983B04"/>
    <w:lvl w:ilvl="0" w:tplc="4FB43BD8">
      <w:start w:val="1"/>
      <w:numFmt w:val="bullet"/>
      <w:pStyle w:val="Enunciadoactividadlista"/>
      <w:lvlText w:val=""/>
      <w:lvlJc w:val="left"/>
      <w:pPr>
        <w:ind w:left="1069" w:hanging="360"/>
      </w:pPr>
      <w:rPr>
        <w:rFonts w:ascii="Wingdings" w:hAnsi="Wingdings" w:hint="default"/>
        <w:color w:val="1F497D"/>
      </w:rPr>
    </w:lvl>
    <w:lvl w:ilvl="1" w:tplc="5A2472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F497D"/>
      </w:rPr>
    </w:lvl>
    <w:lvl w:ilvl="2" w:tplc="CAB8A10E">
      <w:start w:val="1"/>
      <w:numFmt w:val="bullet"/>
      <w:lvlText w:val=""/>
      <w:lvlJc w:val="left"/>
      <w:pPr>
        <w:ind w:left="3240" w:hanging="360"/>
      </w:pPr>
      <w:rPr>
        <w:rFonts w:ascii="Wingdings" w:hAnsi="Wingdings" w:hint="default"/>
        <w:color w:val="1F497D"/>
      </w:rPr>
    </w:lvl>
    <w:lvl w:ilvl="3" w:tplc="206E9E6E">
      <w:start w:val="1"/>
      <w:numFmt w:val="bullet"/>
      <w:lvlText w:val="·"/>
      <w:lvlJc w:val="left"/>
      <w:pPr>
        <w:ind w:left="3960" w:hanging="360"/>
      </w:pPr>
      <w:rPr>
        <w:rFonts w:ascii="Arial" w:hAnsi="Arial" w:hint="default"/>
        <w:color w:val="1F497D"/>
      </w:rPr>
    </w:lvl>
    <w:lvl w:ilvl="4" w:tplc="0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FBB2E17"/>
    <w:multiLevelType w:val="hybridMultilevel"/>
    <w:tmpl w:val="DBF86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D5127"/>
    <w:multiLevelType w:val="hybridMultilevel"/>
    <w:tmpl w:val="09FEC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5743F"/>
    <w:multiLevelType w:val="hybridMultilevel"/>
    <w:tmpl w:val="D3EED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83919"/>
    <w:multiLevelType w:val="hybridMultilevel"/>
    <w:tmpl w:val="66404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175E6"/>
    <w:multiLevelType w:val="hybridMultilevel"/>
    <w:tmpl w:val="B016B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A4B56"/>
    <w:multiLevelType w:val="hybridMultilevel"/>
    <w:tmpl w:val="E708A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34C13"/>
    <w:multiLevelType w:val="hybridMultilevel"/>
    <w:tmpl w:val="E41ED93A"/>
    <w:lvl w:ilvl="0" w:tplc="2DFEAF44">
      <w:start w:val="1"/>
      <w:numFmt w:val="decimal"/>
      <w:pStyle w:val="Enunciadoactividadconnumeracion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1F497D"/>
        <w:sz w:val="24"/>
      </w:rPr>
    </w:lvl>
    <w:lvl w:ilvl="1" w:tplc="EF5E9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C4C1C"/>
    <w:multiLevelType w:val="hybridMultilevel"/>
    <w:tmpl w:val="1646E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E2579"/>
    <w:multiLevelType w:val="hybridMultilevel"/>
    <w:tmpl w:val="B414D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85A39"/>
    <w:multiLevelType w:val="hybridMultilevel"/>
    <w:tmpl w:val="F9EEA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B6A6A"/>
    <w:multiLevelType w:val="hybridMultilevel"/>
    <w:tmpl w:val="67E8C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242E2"/>
    <w:multiLevelType w:val="hybridMultilevel"/>
    <w:tmpl w:val="436E3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DF5A8B"/>
    <w:multiLevelType w:val="hybridMultilevel"/>
    <w:tmpl w:val="9740F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24EDD"/>
    <w:multiLevelType w:val="hybridMultilevel"/>
    <w:tmpl w:val="91CA8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845FC"/>
    <w:multiLevelType w:val="hybridMultilevel"/>
    <w:tmpl w:val="300CC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05CE6"/>
    <w:multiLevelType w:val="hybridMultilevel"/>
    <w:tmpl w:val="4BAC7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873DE"/>
    <w:multiLevelType w:val="hybridMultilevel"/>
    <w:tmpl w:val="A3BCF772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2">
    <w:nsid w:val="502D0E3A"/>
    <w:multiLevelType w:val="hybridMultilevel"/>
    <w:tmpl w:val="0D327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337A05"/>
    <w:multiLevelType w:val="hybridMultilevel"/>
    <w:tmpl w:val="09127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7A55EA"/>
    <w:multiLevelType w:val="hybridMultilevel"/>
    <w:tmpl w:val="9B06E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CD6EE9"/>
    <w:multiLevelType w:val="hybridMultilevel"/>
    <w:tmpl w:val="C486C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2E144C"/>
    <w:multiLevelType w:val="hybridMultilevel"/>
    <w:tmpl w:val="2EE8C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F657F"/>
    <w:multiLevelType w:val="hybridMultilevel"/>
    <w:tmpl w:val="0C486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73F63"/>
    <w:multiLevelType w:val="hybridMultilevel"/>
    <w:tmpl w:val="DD1AC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D0784"/>
    <w:multiLevelType w:val="hybridMultilevel"/>
    <w:tmpl w:val="DF323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731EE4"/>
    <w:multiLevelType w:val="hybridMultilevel"/>
    <w:tmpl w:val="84C03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FF13AF"/>
    <w:multiLevelType w:val="hybridMultilevel"/>
    <w:tmpl w:val="3A264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17"/>
  </w:num>
  <w:num w:numId="5">
    <w:abstractNumId w:val="6"/>
  </w:num>
  <w:num w:numId="6">
    <w:abstractNumId w:val="0"/>
  </w:num>
  <w:num w:numId="7">
    <w:abstractNumId w:val="5"/>
  </w:num>
  <w:num w:numId="8">
    <w:abstractNumId w:val="13"/>
  </w:num>
  <w:num w:numId="9">
    <w:abstractNumId w:val="12"/>
  </w:num>
  <w:num w:numId="10">
    <w:abstractNumId w:val="25"/>
  </w:num>
  <w:num w:numId="11">
    <w:abstractNumId w:val="14"/>
  </w:num>
  <w:num w:numId="12">
    <w:abstractNumId w:val="22"/>
  </w:num>
  <w:num w:numId="13">
    <w:abstractNumId w:val="31"/>
  </w:num>
  <w:num w:numId="14">
    <w:abstractNumId w:val="2"/>
  </w:num>
  <w:num w:numId="15">
    <w:abstractNumId w:val="1"/>
  </w:num>
  <w:num w:numId="16">
    <w:abstractNumId w:val="15"/>
  </w:num>
  <w:num w:numId="17">
    <w:abstractNumId w:val="9"/>
  </w:num>
  <w:num w:numId="18">
    <w:abstractNumId w:val="20"/>
  </w:num>
  <w:num w:numId="19">
    <w:abstractNumId w:val="27"/>
  </w:num>
  <w:num w:numId="20">
    <w:abstractNumId w:val="30"/>
  </w:num>
  <w:num w:numId="21">
    <w:abstractNumId w:val="7"/>
  </w:num>
  <w:num w:numId="22">
    <w:abstractNumId w:val="21"/>
  </w:num>
  <w:num w:numId="23">
    <w:abstractNumId w:val="16"/>
  </w:num>
  <w:num w:numId="24">
    <w:abstractNumId w:val="28"/>
  </w:num>
  <w:num w:numId="25">
    <w:abstractNumId w:val="19"/>
  </w:num>
  <w:num w:numId="26">
    <w:abstractNumId w:val="29"/>
  </w:num>
  <w:num w:numId="27">
    <w:abstractNumId w:val="3"/>
  </w:num>
  <w:num w:numId="28">
    <w:abstractNumId w:val="26"/>
  </w:num>
  <w:num w:numId="29">
    <w:abstractNumId w:val="8"/>
  </w:num>
  <w:num w:numId="30">
    <w:abstractNumId w:val="18"/>
  </w:num>
  <w:num w:numId="31">
    <w:abstractNumId w:val="23"/>
  </w:num>
  <w:num w:numId="32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721"/>
  <w:stylePaneSortMethod w:val="0000"/>
  <w:defaultTabStop w:val="709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645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92F08"/>
    <w:rsid w:val="0000136E"/>
    <w:rsid w:val="00012610"/>
    <w:rsid w:val="0002266B"/>
    <w:rsid w:val="00037F65"/>
    <w:rsid w:val="00041DA1"/>
    <w:rsid w:val="0005538D"/>
    <w:rsid w:val="00055ACB"/>
    <w:rsid w:val="000627F4"/>
    <w:rsid w:val="00086C0B"/>
    <w:rsid w:val="000877B9"/>
    <w:rsid w:val="000878C5"/>
    <w:rsid w:val="00094459"/>
    <w:rsid w:val="00095B7E"/>
    <w:rsid w:val="00097E60"/>
    <w:rsid w:val="000D49E7"/>
    <w:rsid w:val="000D562A"/>
    <w:rsid w:val="000E0D70"/>
    <w:rsid w:val="00113742"/>
    <w:rsid w:val="00113FFE"/>
    <w:rsid w:val="001143E1"/>
    <w:rsid w:val="00127EA4"/>
    <w:rsid w:val="00145534"/>
    <w:rsid w:val="00172566"/>
    <w:rsid w:val="00195277"/>
    <w:rsid w:val="001B24B9"/>
    <w:rsid w:val="001B2BE6"/>
    <w:rsid w:val="001D17CF"/>
    <w:rsid w:val="001E4DBF"/>
    <w:rsid w:val="00201B7F"/>
    <w:rsid w:val="002047C1"/>
    <w:rsid w:val="00222873"/>
    <w:rsid w:val="00235E09"/>
    <w:rsid w:val="00271378"/>
    <w:rsid w:val="002741E3"/>
    <w:rsid w:val="002742D3"/>
    <w:rsid w:val="00275614"/>
    <w:rsid w:val="00287957"/>
    <w:rsid w:val="002920D2"/>
    <w:rsid w:val="002B264B"/>
    <w:rsid w:val="002C5AFD"/>
    <w:rsid w:val="003018F7"/>
    <w:rsid w:val="00303A05"/>
    <w:rsid w:val="0030688D"/>
    <w:rsid w:val="00310877"/>
    <w:rsid w:val="00313F75"/>
    <w:rsid w:val="00325AC2"/>
    <w:rsid w:val="0034507F"/>
    <w:rsid w:val="00345D00"/>
    <w:rsid w:val="00366B3A"/>
    <w:rsid w:val="00366B4A"/>
    <w:rsid w:val="00373CE2"/>
    <w:rsid w:val="003A21DF"/>
    <w:rsid w:val="003B21A5"/>
    <w:rsid w:val="003B7AB0"/>
    <w:rsid w:val="003C013A"/>
    <w:rsid w:val="003D72CE"/>
    <w:rsid w:val="003F2441"/>
    <w:rsid w:val="003F3A4E"/>
    <w:rsid w:val="003F6726"/>
    <w:rsid w:val="00424424"/>
    <w:rsid w:val="00432343"/>
    <w:rsid w:val="0045010D"/>
    <w:rsid w:val="00450655"/>
    <w:rsid w:val="0047667B"/>
    <w:rsid w:val="00476C6A"/>
    <w:rsid w:val="0048151C"/>
    <w:rsid w:val="00481BD7"/>
    <w:rsid w:val="00496937"/>
    <w:rsid w:val="004C1A37"/>
    <w:rsid w:val="004C3A79"/>
    <w:rsid w:val="004E06AB"/>
    <w:rsid w:val="005044E4"/>
    <w:rsid w:val="005106B5"/>
    <w:rsid w:val="00517E39"/>
    <w:rsid w:val="005229CD"/>
    <w:rsid w:val="0053235D"/>
    <w:rsid w:val="005331BD"/>
    <w:rsid w:val="00536CB4"/>
    <w:rsid w:val="0054031D"/>
    <w:rsid w:val="00547667"/>
    <w:rsid w:val="00552D16"/>
    <w:rsid w:val="005569BE"/>
    <w:rsid w:val="00574C1E"/>
    <w:rsid w:val="00576FF5"/>
    <w:rsid w:val="00597B83"/>
    <w:rsid w:val="005B4225"/>
    <w:rsid w:val="005D6370"/>
    <w:rsid w:val="005E2448"/>
    <w:rsid w:val="00633561"/>
    <w:rsid w:val="00635D76"/>
    <w:rsid w:val="00647496"/>
    <w:rsid w:val="0065407B"/>
    <w:rsid w:val="006629DE"/>
    <w:rsid w:val="0066557A"/>
    <w:rsid w:val="006662BF"/>
    <w:rsid w:val="006710B5"/>
    <w:rsid w:val="00687CD8"/>
    <w:rsid w:val="00693CCC"/>
    <w:rsid w:val="006B110A"/>
    <w:rsid w:val="006B2275"/>
    <w:rsid w:val="006D69AA"/>
    <w:rsid w:val="006F529E"/>
    <w:rsid w:val="007074CE"/>
    <w:rsid w:val="00717862"/>
    <w:rsid w:val="00741505"/>
    <w:rsid w:val="00766D28"/>
    <w:rsid w:val="0078516F"/>
    <w:rsid w:val="00785653"/>
    <w:rsid w:val="00795323"/>
    <w:rsid w:val="007A4CD9"/>
    <w:rsid w:val="007B4580"/>
    <w:rsid w:val="007E52D0"/>
    <w:rsid w:val="007E7B01"/>
    <w:rsid w:val="007F0B28"/>
    <w:rsid w:val="007F2E24"/>
    <w:rsid w:val="00810385"/>
    <w:rsid w:val="00822414"/>
    <w:rsid w:val="008236A1"/>
    <w:rsid w:val="00824C80"/>
    <w:rsid w:val="008957FC"/>
    <w:rsid w:val="00895879"/>
    <w:rsid w:val="008B695B"/>
    <w:rsid w:val="008D0A67"/>
    <w:rsid w:val="008F07C8"/>
    <w:rsid w:val="008F5659"/>
    <w:rsid w:val="00910274"/>
    <w:rsid w:val="00931C85"/>
    <w:rsid w:val="0096702E"/>
    <w:rsid w:val="0097088E"/>
    <w:rsid w:val="00980716"/>
    <w:rsid w:val="00994687"/>
    <w:rsid w:val="009B4757"/>
    <w:rsid w:val="009C30B1"/>
    <w:rsid w:val="009C57C0"/>
    <w:rsid w:val="009D0E7E"/>
    <w:rsid w:val="009D609B"/>
    <w:rsid w:val="009F2472"/>
    <w:rsid w:val="00A21F9C"/>
    <w:rsid w:val="00A31DE0"/>
    <w:rsid w:val="00A470EF"/>
    <w:rsid w:val="00A90386"/>
    <w:rsid w:val="00AD1E73"/>
    <w:rsid w:val="00AD79F3"/>
    <w:rsid w:val="00AE7FCA"/>
    <w:rsid w:val="00AF4198"/>
    <w:rsid w:val="00AF5535"/>
    <w:rsid w:val="00B05991"/>
    <w:rsid w:val="00B20082"/>
    <w:rsid w:val="00B365F9"/>
    <w:rsid w:val="00B51AE0"/>
    <w:rsid w:val="00B702B1"/>
    <w:rsid w:val="00B71F32"/>
    <w:rsid w:val="00B83B0F"/>
    <w:rsid w:val="00B92F08"/>
    <w:rsid w:val="00BB4B30"/>
    <w:rsid w:val="00BB616D"/>
    <w:rsid w:val="00BF56B4"/>
    <w:rsid w:val="00BF79B8"/>
    <w:rsid w:val="00BF7C09"/>
    <w:rsid w:val="00C03058"/>
    <w:rsid w:val="00C118CE"/>
    <w:rsid w:val="00C15813"/>
    <w:rsid w:val="00C3298E"/>
    <w:rsid w:val="00C3674D"/>
    <w:rsid w:val="00CD3880"/>
    <w:rsid w:val="00CE2FED"/>
    <w:rsid w:val="00CE5DA5"/>
    <w:rsid w:val="00CF2E35"/>
    <w:rsid w:val="00CF3966"/>
    <w:rsid w:val="00D050FA"/>
    <w:rsid w:val="00D112A4"/>
    <w:rsid w:val="00D153FB"/>
    <w:rsid w:val="00D26545"/>
    <w:rsid w:val="00D27B4F"/>
    <w:rsid w:val="00D37EB9"/>
    <w:rsid w:val="00D5253D"/>
    <w:rsid w:val="00D608CA"/>
    <w:rsid w:val="00D6175E"/>
    <w:rsid w:val="00D63872"/>
    <w:rsid w:val="00D63FF9"/>
    <w:rsid w:val="00D66967"/>
    <w:rsid w:val="00D676B6"/>
    <w:rsid w:val="00D87036"/>
    <w:rsid w:val="00D87FA6"/>
    <w:rsid w:val="00D9631F"/>
    <w:rsid w:val="00DB7550"/>
    <w:rsid w:val="00DC230B"/>
    <w:rsid w:val="00DD634C"/>
    <w:rsid w:val="00DF7005"/>
    <w:rsid w:val="00E20C04"/>
    <w:rsid w:val="00E24502"/>
    <w:rsid w:val="00E349D1"/>
    <w:rsid w:val="00E7344F"/>
    <w:rsid w:val="00E74F3D"/>
    <w:rsid w:val="00E93FD6"/>
    <w:rsid w:val="00E96C10"/>
    <w:rsid w:val="00E9707A"/>
    <w:rsid w:val="00EC1DB8"/>
    <w:rsid w:val="00EC5DD8"/>
    <w:rsid w:val="00EC5EB2"/>
    <w:rsid w:val="00ED05CC"/>
    <w:rsid w:val="00EE6552"/>
    <w:rsid w:val="00EF3897"/>
    <w:rsid w:val="00F00B3C"/>
    <w:rsid w:val="00F613D3"/>
    <w:rsid w:val="00F63BFC"/>
    <w:rsid w:val="00F77F09"/>
    <w:rsid w:val="00F824BB"/>
    <w:rsid w:val="00F87299"/>
    <w:rsid w:val="00F90EBD"/>
    <w:rsid w:val="00FA06C8"/>
    <w:rsid w:val="00FB0281"/>
    <w:rsid w:val="00FB1561"/>
    <w:rsid w:val="00FB4048"/>
    <w:rsid w:val="00FD6D31"/>
    <w:rsid w:val="00FF402F"/>
    <w:rsid w:val="00FF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CA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Encabezado1"/>
    <w:next w:val="Textoindependiente"/>
    <w:link w:val="Ttulo1Car"/>
    <w:uiPriority w:val="9"/>
    <w:qFormat/>
    <w:rsid w:val="0002266B"/>
    <w:pPr>
      <w:tabs>
        <w:tab w:val="num" w:pos="432"/>
      </w:tabs>
      <w:ind w:left="432" w:hanging="432"/>
      <w:outlineLvl w:val="0"/>
    </w:pPr>
    <w:rPr>
      <w:b/>
      <w:bCs/>
      <w:color w:val="00458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5"/>
    </w:rPr>
  </w:style>
  <w:style w:type="paragraph" w:styleId="Ttulo3">
    <w:name w:val="heading 3"/>
    <w:basedOn w:val="Encabezado1"/>
    <w:next w:val="Textoindependiente"/>
    <w:qFormat/>
    <w:rsid w:val="00D37EB9"/>
    <w:pPr>
      <w:tabs>
        <w:tab w:val="num" w:pos="720"/>
      </w:tabs>
      <w:ind w:left="720" w:hanging="720"/>
      <w:outlineLvl w:val="2"/>
    </w:pPr>
    <w:rPr>
      <w:b/>
      <w:bCs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1505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02266B"/>
    <w:rPr>
      <w:rFonts w:ascii="Wingdings" w:hAnsi="Wingdings" w:cs="OpenSymbol"/>
    </w:rPr>
  </w:style>
  <w:style w:type="character" w:customStyle="1" w:styleId="WW8Num1z1">
    <w:name w:val="WW8Num1z1"/>
    <w:rsid w:val="0002266B"/>
    <w:rPr>
      <w:rFonts w:ascii="Arial" w:hAnsi="Arial" w:cs="OpenSymbol"/>
    </w:rPr>
  </w:style>
  <w:style w:type="character" w:customStyle="1" w:styleId="WW8Num3z0">
    <w:name w:val="WW8Num3z0"/>
    <w:rsid w:val="0002266B"/>
    <w:rPr>
      <w:rFonts w:ascii="Wingdings" w:hAnsi="Wingdings" w:cs="OpenSymbol"/>
    </w:rPr>
  </w:style>
  <w:style w:type="character" w:customStyle="1" w:styleId="WW8Num3z2">
    <w:name w:val="WW8Num3z2"/>
    <w:rsid w:val="0002266B"/>
    <w:rPr>
      <w:rFonts w:ascii="OpenSymbol" w:hAnsi="OpenSymbol" w:cs="OpenSymbol"/>
    </w:rPr>
  </w:style>
  <w:style w:type="character" w:customStyle="1" w:styleId="WW8Num3z3">
    <w:name w:val="WW8Num3z3"/>
    <w:rsid w:val="0002266B"/>
    <w:rPr>
      <w:rFonts w:ascii="Arial" w:hAnsi="Arial" w:cs="OpenSymbol"/>
    </w:rPr>
  </w:style>
  <w:style w:type="character" w:customStyle="1" w:styleId="WW8Num3z6">
    <w:name w:val="WW8Num3z6"/>
    <w:rsid w:val="0002266B"/>
    <w:rPr>
      <w:rFonts w:ascii="Symbol" w:hAnsi="Symbol" w:cs="OpenSymbol"/>
    </w:rPr>
  </w:style>
  <w:style w:type="character" w:customStyle="1" w:styleId="Absatz-Standardschriftart">
    <w:name w:val="Absatz-Standardschriftart"/>
    <w:rsid w:val="0002266B"/>
  </w:style>
  <w:style w:type="character" w:customStyle="1" w:styleId="Smbolodenotaalpie">
    <w:name w:val="Símbolo de nota al pie"/>
    <w:rsid w:val="0002266B"/>
  </w:style>
  <w:style w:type="character" w:customStyle="1" w:styleId="Smbolodenotafinal">
    <w:name w:val="Símbolo de nota final"/>
    <w:rsid w:val="0002266B"/>
  </w:style>
  <w:style w:type="character" w:styleId="Hipervnculo">
    <w:name w:val="Hyperlink"/>
    <w:uiPriority w:val="99"/>
    <w:rsid w:val="0002266B"/>
    <w:rPr>
      <w:color w:val="000080"/>
      <w:u w:val="single"/>
    </w:rPr>
  </w:style>
  <w:style w:type="character" w:styleId="Hipervnculovisitado">
    <w:name w:val="FollowedHyperlink"/>
    <w:rsid w:val="0002266B"/>
    <w:rPr>
      <w:color w:val="800000"/>
      <w:u w:val="single"/>
    </w:rPr>
  </w:style>
  <w:style w:type="character" w:customStyle="1" w:styleId="Carcterdenumeracin">
    <w:name w:val="Carácter de numeración"/>
    <w:rsid w:val="0002266B"/>
  </w:style>
  <w:style w:type="character" w:customStyle="1" w:styleId="Ttulo2Car">
    <w:name w:val="Título 2 Car"/>
    <w:link w:val="Ttulo2"/>
    <w:uiPriority w:val="9"/>
    <w:semiHidden/>
    <w:rsid w:val="00B702B1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Vietas">
    <w:name w:val="Viñetas"/>
    <w:rsid w:val="0002266B"/>
    <w:rPr>
      <w:rFonts w:ascii="OpenSymbol" w:eastAsia="OpenSymbol" w:hAnsi="OpenSymbol" w:cs="OpenSymbol"/>
    </w:rPr>
  </w:style>
  <w:style w:type="paragraph" w:customStyle="1" w:styleId="Enunciadoactividadsinnumeracion">
    <w:name w:val="Enunciado actividad sin numeracion"/>
    <w:basedOn w:val="Enunciadoactividadconnumeracion"/>
    <w:rsid w:val="006D69AA"/>
    <w:pPr>
      <w:numPr>
        <w:numId w:val="0"/>
      </w:numPr>
    </w:pPr>
    <w:rPr>
      <w:rFonts w:eastAsia="Times New Roman" w:cs="Times New Roman"/>
      <w:szCs w:val="20"/>
    </w:rPr>
  </w:style>
  <w:style w:type="paragraph" w:styleId="TDC2">
    <w:name w:val="toc 2"/>
    <w:basedOn w:val="IndicettuloNucleoFormativo"/>
    <w:next w:val="Normal"/>
    <w:autoRedefine/>
    <w:uiPriority w:val="39"/>
    <w:unhideWhenUsed/>
    <w:rsid w:val="00741505"/>
    <w:pPr>
      <w:ind w:left="240"/>
    </w:pPr>
    <w:rPr>
      <w:sz w:val="22"/>
      <w:szCs w:val="21"/>
    </w:rPr>
  </w:style>
  <w:style w:type="character" w:customStyle="1" w:styleId="Comodn">
    <w:name w:val="Comodín"/>
    <w:rsid w:val="0002266B"/>
    <w:rPr>
      <w:smallCaps/>
      <w:color w:val="008080"/>
      <w:u w:val="dotted"/>
    </w:rPr>
  </w:style>
  <w:style w:type="paragraph" w:customStyle="1" w:styleId="Encabezado1">
    <w:name w:val="Encabezado1"/>
    <w:basedOn w:val="Normal"/>
    <w:next w:val="Textoindependiente"/>
    <w:rsid w:val="0002266B"/>
    <w:pPr>
      <w:keepNext/>
      <w:spacing w:before="240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rsid w:val="0002266B"/>
    <w:rPr>
      <w:sz w:val="20"/>
    </w:rPr>
  </w:style>
  <w:style w:type="paragraph" w:styleId="Lista">
    <w:name w:val="List"/>
    <w:basedOn w:val="Textoindependiente"/>
    <w:rsid w:val="0002266B"/>
  </w:style>
  <w:style w:type="paragraph" w:customStyle="1" w:styleId="Etiqueta">
    <w:name w:val="Etiqueta"/>
    <w:basedOn w:val="Normal"/>
    <w:rsid w:val="0002266B"/>
    <w:pPr>
      <w:suppressLineNumbers/>
      <w:spacing w:before="120"/>
    </w:pPr>
    <w:rPr>
      <w:i/>
      <w:iCs/>
    </w:rPr>
  </w:style>
  <w:style w:type="paragraph" w:customStyle="1" w:styleId="ndice">
    <w:name w:val="Índice"/>
    <w:basedOn w:val="Normal"/>
    <w:rsid w:val="0002266B"/>
    <w:pPr>
      <w:suppressLineNumbers/>
    </w:pPr>
  </w:style>
  <w:style w:type="paragraph" w:styleId="Encabezado">
    <w:name w:val="header"/>
    <w:basedOn w:val="Normal"/>
    <w:rsid w:val="0002266B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rsid w:val="0002266B"/>
    <w:pPr>
      <w:suppressLineNumbers/>
    </w:pPr>
  </w:style>
  <w:style w:type="paragraph" w:customStyle="1" w:styleId="Encabezadodelatabla">
    <w:name w:val="Encabezado de la tabla"/>
    <w:basedOn w:val="Contenidodelatabla"/>
    <w:rsid w:val="0002266B"/>
    <w:pPr>
      <w:jc w:val="center"/>
    </w:pPr>
    <w:rPr>
      <w:b/>
      <w:bCs/>
    </w:rPr>
  </w:style>
  <w:style w:type="paragraph" w:styleId="Piedepgina">
    <w:name w:val="footer"/>
    <w:basedOn w:val="Normal"/>
    <w:rsid w:val="0002266B"/>
    <w:pPr>
      <w:suppressLineNumbers/>
      <w:tabs>
        <w:tab w:val="center" w:pos="4819"/>
        <w:tab w:val="right" w:pos="9638"/>
      </w:tabs>
    </w:pPr>
  </w:style>
  <w:style w:type="paragraph" w:customStyle="1" w:styleId="Contenidodelista">
    <w:name w:val="Contenido de lista"/>
    <w:basedOn w:val="Normal"/>
    <w:rsid w:val="0002266B"/>
    <w:pPr>
      <w:ind w:left="567"/>
    </w:pPr>
  </w:style>
  <w:style w:type="paragraph" w:customStyle="1" w:styleId="Enunciadoactividadconnumeracion">
    <w:name w:val="Enunciado actividad con numeracion"/>
    <w:rsid w:val="006D69AA"/>
    <w:pPr>
      <w:widowControl w:val="0"/>
      <w:numPr>
        <w:numId w:val="1"/>
      </w:numPr>
      <w:suppressAutoHyphens/>
    </w:pPr>
    <w:rPr>
      <w:rFonts w:ascii="Arial" w:eastAsia="SimSun" w:hAnsi="Arial" w:cs="Mangal"/>
      <w:color w:val="000000"/>
      <w:kern w:val="1"/>
      <w:sz w:val="24"/>
      <w:szCs w:val="24"/>
      <w:lang w:eastAsia="hi-IN" w:bidi="hi-IN"/>
    </w:rPr>
  </w:style>
  <w:style w:type="paragraph" w:customStyle="1" w:styleId="TtuloUnidadFormativa">
    <w:name w:val="Título Unidad Formativa"/>
    <w:next w:val="TtuloNucleoFormativo"/>
    <w:qFormat/>
    <w:rsid w:val="00271378"/>
    <w:pPr>
      <w:widowControl w:val="0"/>
      <w:suppressAutoHyphens/>
    </w:pPr>
    <w:rPr>
      <w:rFonts w:ascii="Arial" w:eastAsia="SimSun" w:hAnsi="Arial" w:cs="Mangal"/>
      <w:b/>
      <w:color w:val="FF420E"/>
      <w:sz w:val="32"/>
      <w:szCs w:val="24"/>
      <w:lang w:eastAsia="hi-IN" w:bidi="hi-IN"/>
    </w:rPr>
  </w:style>
  <w:style w:type="paragraph" w:customStyle="1" w:styleId="TtuloNucleoFormativo">
    <w:name w:val="Título Nucleo Formativo"/>
    <w:basedOn w:val="TtuloUnidadFormativa"/>
    <w:next w:val="Texto"/>
    <w:qFormat/>
    <w:rsid w:val="00271378"/>
    <w:rPr>
      <w:color w:val="1F497D"/>
      <w:sz w:val="28"/>
    </w:rPr>
  </w:style>
  <w:style w:type="paragraph" w:customStyle="1" w:styleId="Texto">
    <w:name w:val="Texto"/>
    <w:basedOn w:val="Etiqueta"/>
    <w:rsid w:val="0002266B"/>
  </w:style>
  <w:style w:type="paragraph" w:customStyle="1" w:styleId="Numeracin5fin">
    <w:name w:val="Numeración 5 fin"/>
    <w:basedOn w:val="Lista"/>
    <w:rsid w:val="0002266B"/>
    <w:pPr>
      <w:spacing w:after="240"/>
      <w:ind w:left="1800" w:hanging="360"/>
    </w:pPr>
  </w:style>
  <w:style w:type="paragraph" w:customStyle="1" w:styleId="Numeracin5">
    <w:name w:val="Numeración 5"/>
    <w:basedOn w:val="Lista"/>
    <w:rsid w:val="0002266B"/>
    <w:pPr>
      <w:ind w:left="1800" w:hanging="360"/>
    </w:pPr>
  </w:style>
  <w:style w:type="paragraph" w:customStyle="1" w:styleId="Numeracin4fin">
    <w:name w:val="Numeración 4 fin"/>
    <w:basedOn w:val="Lista"/>
    <w:rsid w:val="0002266B"/>
    <w:pPr>
      <w:spacing w:after="240"/>
      <w:ind w:left="1440" w:hanging="360"/>
    </w:pPr>
  </w:style>
  <w:style w:type="paragraph" w:customStyle="1" w:styleId="Separadordelndicealfabtico">
    <w:name w:val="Separador del índice alfabético"/>
    <w:basedOn w:val="ndice"/>
    <w:rsid w:val="0002266B"/>
  </w:style>
  <w:style w:type="paragraph" w:customStyle="1" w:styleId="Textopreformateado">
    <w:name w:val="Texto preformateado"/>
    <w:basedOn w:val="Normal"/>
    <w:rsid w:val="0002266B"/>
    <w:rPr>
      <w:rFonts w:ascii="Courier New" w:eastAsia="NSimSun" w:hAnsi="Courier New" w:cs="Courier New"/>
      <w:sz w:val="20"/>
      <w:szCs w:val="20"/>
    </w:rPr>
  </w:style>
  <w:style w:type="paragraph" w:styleId="TDC1">
    <w:name w:val="toc 1"/>
    <w:basedOn w:val="IndicettuloUnidadFormativa"/>
    <w:uiPriority w:val="39"/>
    <w:rsid w:val="0002266B"/>
  </w:style>
  <w:style w:type="paragraph" w:customStyle="1" w:styleId="IndicettuloUnidadFormativa">
    <w:name w:val="Indice título Unidad Formativa"/>
    <w:basedOn w:val="TtuloUnidadFormativa"/>
    <w:rsid w:val="0002266B"/>
    <w:pPr>
      <w:tabs>
        <w:tab w:val="right" w:leader="dot" w:pos="9638"/>
      </w:tabs>
    </w:pPr>
    <w:rPr>
      <w:sz w:val="24"/>
    </w:rPr>
  </w:style>
  <w:style w:type="paragraph" w:customStyle="1" w:styleId="IndicettuloNucleoFormativo">
    <w:name w:val="Indice título Nucleo Formativo"/>
    <w:basedOn w:val="TtuloNucleoFormativo"/>
    <w:rsid w:val="0002266B"/>
    <w:pPr>
      <w:tabs>
        <w:tab w:val="right" w:leader="dot" w:pos="9638"/>
      </w:tabs>
    </w:pPr>
    <w:rPr>
      <w:sz w:val="20"/>
    </w:rPr>
  </w:style>
  <w:style w:type="paragraph" w:customStyle="1" w:styleId="Enunciadoactividadlista">
    <w:name w:val="Enunciado actividad lista"/>
    <w:basedOn w:val="Enunciadoactividadconnumeracion"/>
    <w:qFormat/>
    <w:rsid w:val="00B05991"/>
    <w:pPr>
      <w:numPr>
        <w:numId w:val="2"/>
      </w:numPr>
      <w:ind w:left="1778"/>
    </w:pPr>
  </w:style>
  <w:style w:type="character" w:customStyle="1" w:styleId="TextoindependienteCar">
    <w:name w:val="Texto independiente Car"/>
    <w:link w:val="Textoindependiente"/>
    <w:rsid w:val="008B695B"/>
    <w:rPr>
      <w:rFonts w:ascii="Arial" w:eastAsia="SimSun" w:hAnsi="Arial" w:cs="Mangal"/>
      <w:kern w:val="1"/>
      <w:szCs w:val="24"/>
      <w:lang w:eastAsia="hi-IN" w:bidi="hi-IN"/>
    </w:rPr>
  </w:style>
  <w:style w:type="paragraph" w:styleId="Prrafodelista">
    <w:name w:val="List Paragraph"/>
    <w:basedOn w:val="Normal"/>
    <w:uiPriority w:val="34"/>
    <w:qFormat/>
    <w:rsid w:val="007E52D0"/>
    <w:pPr>
      <w:ind w:left="720"/>
      <w:contextualSpacing/>
    </w:pPr>
    <w:rPr>
      <w:szCs w:val="21"/>
    </w:rPr>
  </w:style>
  <w:style w:type="paragraph" w:styleId="Sinespaciado">
    <w:name w:val="No Spacing"/>
    <w:link w:val="SinespaciadoCar"/>
    <w:uiPriority w:val="1"/>
    <w:qFormat/>
    <w:rsid w:val="00037F6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F6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F65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F65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BF7C09"/>
    <w:rPr>
      <w:rFonts w:ascii="Arial" w:eastAsia="SimSun" w:hAnsi="Arial" w:cs="Mangal"/>
      <w:b/>
      <w:bCs/>
      <w:color w:val="004586"/>
      <w:kern w:val="1"/>
      <w:sz w:val="32"/>
      <w:szCs w:val="32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BF7C09"/>
    <w:pPr>
      <w:spacing w:before="100" w:beforeAutospacing="1" w:after="119"/>
    </w:pPr>
  </w:style>
  <w:style w:type="character" w:customStyle="1" w:styleId="Ttulo4Car">
    <w:name w:val="Título 4 Car"/>
    <w:basedOn w:val="Fuentedeprrafopredeter"/>
    <w:link w:val="Ttulo4"/>
    <w:uiPriority w:val="9"/>
    <w:rsid w:val="00741505"/>
    <w:rPr>
      <w:rFonts w:ascii="Arial" w:eastAsiaTheme="majorEastAsia" w:hAnsi="Arial" w:cs="Mangal"/>
      <w:b/>
      <w:bCs/>
      <w:i/>
      <w:iCs/>
      <w:color w:val="4F81BD" w:themeColor="accent1"/>
      <w:kern w:val="1"/>
      <w:sz w:val="22"/>
      <w:szCs w:val="21"/>
      <w:lang w:eastAsia="hi-IN" w:bidi="hi-IN"/>
    </w:rPr>
  </w:style>
  <w:style w:type="paragraph" w:styleId="TDC3">
    <w:name w:val="toc 3"/>
    <w:basedOn w:val="Normal"/>
    <w:next w:val="Normal"/>
    <w:autoRedefine/>
    <w:uiPriority w:val="39"/>
    <w:unhideWhenUsed/>
    <w:rsid w:val="00741505"/>
    <w:pPr>
      <w:spacing w:after="100"/>
      <w:ind w:left="440"/>
    </w:pPr>
    <w:rPr>
      <w:color w:val="1F497D" w:themeColor="text2"/>
      <w:kern w:val="20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741505"/>
    <w:pPr>
      <w:spacing w:after="100"/>
      <w:ind w:left="660"/>
    </w:pPr>
    <w:rPr>
      <w:color w:val="1F497D" w:themeColor="text2"/>
      <w:kern w:val="2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es%20Fran\Programaci&#243;%20B&#224;sica\Curs%202011-2012\PB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8479F-A892-4BB9-AAC2-36C4D0EA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PB</Template>
  <TotalTime>1089</TotalTime>
  <Pages>1</Pages>
  <Words>743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UF4 – Seguretat, rendiment i recursos </vt:lpstr>
      <vt:lpstr/>
    </vt:vector>
  </TitlesOfParts>
  <Company/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UF4 – Seguretat, rendiment i recursos </dc:title>
  <dc:subject>NF2 – Legislació i normes sobre seguretat</dc:subject>
  <dc:creator>fran</dc:creator>
  <cp:keywords/>
  <cp:lastModifiedBy>fran</cp:lastModifiedBy>
  <cp:revision>44</cp:revision>
  <cp:lastPrinted>2013-10-13T21:39:00Z</cp:lastPrinted>
  <dcterms:created xsi:type="dcterms:W3CDTF">2011-09-20T07:20:00Z</dcterms:created>
  <dcterms:modified xsi:type="dcterms:W3CDTF">2014-10-20T18:39:00Z</dcterms:modified>
</cp:coreProperties>
</file>